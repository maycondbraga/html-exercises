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E312" w14:textId="77777777" w:rsidR="00A1508E" w:rsidRPr="00712736" w:rsidRDefault="00A1508E" w:rsidP="00A1508E">
      <w:pPr>
        <w:ind w:left="2124"/>
        <w:rPr>
          <w:rFonts w:ascii="Arial" w:hAnsi="Arial" w:cs="Arial"/>
          <w:color w:val="auto"/>
        </w:rPr>
      </w:pPr>
      <w:r w:rsidRPr="00712736">
        <w:rPr>
          <w:rFonts w:ascii="Arial" w:hAnsi="Arial" w:cs="Arial"/>
          <w:color w:val="auto"/>
        </w:rPr>
        <w:t>FACULDADE DE TECNOLOGIA DE SÃO PAULO</w:t>
      </w:r>
    </w:p>
    <w:p w14:paraId="3FE0FA2A" w14:textId="77777777" w:rsidR="00A1508E" w:rsidRPr="00712736" w:rsidRDefault="00A1508E" w:rsidP="00A1508E">
      <w:pPr>
        <w:ind w:left="2124"/>
        <w:rPr>
          <w:rFonts w:ascii="Arial" w:hAnsi="Arial" w:cs="Arial"/>
          <w:color w:val="auto"/>
        </w:rPr>
      </w:pPr>
      <w:r w:rsidRPr="00712736">
        <w:rPr>
          <w:rFonts w:ascii="Arial" w:hAnsi="Arial" w:cs="Arial"/>
          <w:color w:val="auto"/>
        </w:rPr>
        <w:t>DEPARTAMENTO DE TECNOLOGIA DA INFORMAÇÃO</w:t>
      </w:r>
    </w:p>
    <w:p w14:paraId="34E9E1D1" w14:textId="77777777" w:rsidR="00A1508E" w:rsidRPr="00712736" w:rsidRDefault="00712736" w:rsidP="00A1508E">
      <w:pPr>
        <w:ind w:left="2124"/>
        <w:rPr>
          <w:rFonts w:ascii="Arial" w:hAnsi="Arial" w:cs="Arial"/>
          <w:color w:val="auto"/>
        </w:rPr>
      </w:pPr>
      <w:r w:rsidRPr="00712736">
        <w:rPr>
          <w:rFonts w:ascii="Arial" w:hAnsi="Arial" w:cs="Arial"/>
          <w:color w:val="auto"/>
        </w:rPr>
        <w:t>L</w:t>
      </w:r>
      <w:r>
        <w:rPr>
          <w:rFonts w:ascii="Arial" w:hAnsi="Arial" w:cs="Arial"/>
          <w:color w:val="auto"/>
        </w:rPr>
        <w:t>PIV</w:t>
      </w:r>
      <w:r w:rsidRPr="00712736">
        <w:rPr>
          <w:rFonts w:ascii="Arial" w:hAnsi="Arial" w:cs="Arial"/>
          <w:color w:val="auto"/>
        </w:rPr>
        <w:t xml:space="preserve"> – L</w:t>
      </w:r>
      <w:r>
        <w:rPr>
          <w:rFonts w:ascii="Arial" w:hAnsi="Arial" w:cs="Arial"/>
          <w:color w:val="auto"/>
        </w:rPr>
        <w:t>INGUAGEM DE PROGRAMAÇÃO IV</w:t>
      </w:r>
    </w:p>
    <w:p w14:paraId="0B88F07C" w14:textId="77777777" w:rsidR="00A1508E" w:rsidRPr="00712736" w:rsidRDefault="00A1508E" w:rsidP="00A1508E">
      <w:pPr>
        <w:ind w:left="2124"/>
        <w:rPr>
          <w:rFonts w:ascii="Arial" w:hAnsi="Arial" w:cs="Arial"/>
          <w:color w:val="auto"/>
        </w:rPr>
      </w:pPr>
      <w:r w:rsidRPr="00712736">
        <w:rPr>
          <w:rFonts w:ascii="Arial" w:hAnsi="Arial" w:cs="Arial"/>
          <w:color w:val="auto"/>
        </w:rPr>
        <w:t>PROF. PAULO ROBERTO BERNICE</w:t>
      </w:r>
    </w:p>
    <w:p w14:paraId="1F7E8B8F" w14:textId="53E92457" w:rsidR="00A1508E" w:rsidRPr="00712736" w:rsidRDefault="00D45BE4" w:rsidP="00A1508E">
      <w:pPr>
        <w:ind w:left="212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</w:t>
      </w:r>
      <w:r w:rsidR="00A1508E" w:rsidRPr="00712736">
        <w:rPr>
          <w:rFonts w:ascii="Arial" w:hAnsi="Arial" w:cs="Arial"/>
          <w:color w:val="auto"/>
          <w:vertAlign w:val="superscript"/>
        </w:rPr>
        <w:t>ª</w:t>
      </w:r>
      <w:r w:rsidR="00A1508E" w:rsidRPr="00712736">
        <w:rPr>
          <w:rFonts w:ascii="Arial" w:hAnsi="Arial" w:cs="Arial"/>
          <w:color w:val="auto"/>
        </w:rPr>
        <w:t xml:space="preserve"> PROVA              </w:t>
      </w:r>
      <w:r w:rsidR="00670059">
        <w:rPr>
          <w:rFonts w:ascii="Arial" w:hAnsi="Arial" w:cs="Arial"/>
          <w:color w:val="auto"/>
        </w:rPr>
        <w:t>2</w:t>
      </w:r>
      <w:r w:rsidR="00A1508E" w:rsidRPr="00712736">
        <w:rPr>
          <w:rFonts w:ascii="Arial" w:hAnsi="Arial" w:cs="Arial"/>
          <w:color w:val="auto"/>
        </w:rPr>
        <w:t>o. SEMESTRE 20</w:t>
      </w:r>
      <w:r w:rsidR="00971EE4">
        <w:rPr>
          <w:rFonts w:ascii="Arial" w:hAnsi="Arial" w:cs="Arial"/>
          <w:color w:val="auto"/>
        </w:rPr>
        <w:t>21</w:t>
      </w:r>
    </w:p>
    <w:p w14:paraId="54BC9D80" w14:textId="6D20B2D6" w:rsidR="00A1508E" w:rsidRPr="00D26D46" w:rsidRDefault="00A1508E" w:rsidP="00A1508E">
      <w:pPr>
        <w:jc w:val="center"/>
        <w:rPr>
          <w:rFonts w:ascii="Arial" w:hAnsi="Arial" w:cs="Arial"/>
          <w:b/>
          <w:bCs/>
          <w:color w:val="FF0000"/>
        </w:rPr>
      </w:pPr>
      <w:r w:rsidRPr="00D26D46">
        <w:rPr>
          <w:rFonts w:ascii="Arial" w:hAnsi="Arial" w:cs="Arial"/>
          <w:b/>
          <w:bCs/>
          <w:color w:val="FF0000"/>
        </w:rPr>
        <w:t xml:space="preserve">DATA DA </w:t>
      </w:r>
      <w:proofErr w:type="gramStart"/>
      <w:r w:rsidRPr="00D26D46">
        <w:rPr>
          <w:rFonts w:ascii="Arial" w:hAnsi="Arial" w:cs="Arial"/>
          <w:b/>
          <w:bCs/>
          <w:color w:val="FF0000"/>
        </w:rPr>
        <w:t>ENTREGA( MAX.</w:t>
      </w:r>
      <w:proofErr w:type="gramEnd"/>
      <w:r w:rsidRPr="00D26D46">
        <w:rPr>
          <w:rFonts w:ascii="Arial" w:hAnsi="Arial" w:cs="Arial"/>
          <w:b/>
          <w:bCs/>
          <w:color w:val="FF0000"/>
        </w:rPr>
        <w:t xml:space="preserve">): </w:t>
      </w:r>
      <w:r w:rsidR="00971EE4" w:rsidRPr="00D26D46">
        <w:rPr>
          <w:rFonts w:ascii="Arial" w:hAnsi="Arial" w:cs="Arial"/>
          <w:b/>
          <w:bCs/>
          <w:color w:val="FF0000"/>
        </w:rPr>
        <w:t>2</w:t>
      </w:r>
      <w:r w:rsidR="003C4171" w:rsidRPr="00D26D46">
        <w:rPr>
          <w:rFonts w:ascii="Arial" w:hAnsi="Arial" w:cs="Arial"/>
          <w:b/>
          <w:bCs/>
          <w:color w:val="FF0000"/>
        </w:rPr>
        <w:t>6</w:t>
      </w:r>
      <w:r w:rsidRPr="00D26D46">
        <w:rPr>
          <w:rFonts w:ascii="Arial" w:hAnsi="Arial" w:cs="Arial"/>
          <w:b/>
          <w:bCs/>
          <w:color w:val="FF0000"/>
        </w:rPr>
        <w:t>/</w:t>
      </w:r>
      <w:r w:rsidR="00670059" w:rsidRPr="00D26D46">
        <w:rPr>
          <w:rFonts w:ascii="Arial" w:hAnsi="Arial" w:cs="Arial"/>
          <w:b/>
          <w:bCs/>
          <w:color w:val="FF0000"/>
        </w:rPr>
        <w:t>1</w:t>
      </w:r>
      <w:r w:rsidR="00971EE4" w:rsidRPr="00D26D46">
        <w:rPr>
          <w:rFonts w:ascii="Arial" w:hAnsi="Arial" w:cs="Arial"/>
          <w:b/>
          <w:bCs/>
          <w:color w:val="FF0000"/>
        </w:rPr>
        <w:t>1</w:t>
      </w:r>
      <w:r w:rsidRPr="00D26D46">
        <w:rPr>
          <w:rFonts w:ascii="Arial" w:hAnsi="Arial" w:cs="Arial"/>
          <w:b/>
          <w:bCs/>
          <w:color w:val="FF0000"/>
        </w:rPr>
        <w:t>/20</w:t>
      </w:r>
      <w:r w:rsidR="00971EE4" w:rsidRPr="00D26D46">
        <w:rPr>
          <w:rFonts w:ascii="Arial" w:hAnsi="Arial" w:cs="Arial"/>
          <w:b/>
          <w:bCs/>
          <w:color w:val="FF0000"/>
        </w:rPr>
        <w:t>21</w:t>
      </w:r>
    </w:p>
    <w:p w14:paraId="62F32C50" w14:textId="77777777" w:rsidR="00A1508E" w:rsidRPr="0086523A" w:rsidRDefault="00A1508E" w:rsidP="00A1508E">
      <w:pPr>
        <w:jc w:val="center"/>
        <w:rPr>
          <w:rFonts w:ascii="Arial" w:hAnsi="Arial" w:cs="Arial"/>
          <w:color w:val="auto"/>
        </w:rPr>
      </w:pPr>
    </w:p>
    <w:p w14:paraId="25F7D9B9" w14:textId="24C6307A" w:rsidR="00E006B7" w:rsidRPr="001C0D20" w:rsidRDefault="00E006B7" w:rsidP="001C0D20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auto"/>
          <w:szCs w:val="24"/>
        </w:rPr>
      </w:pPr>
      <w:r w:rsidRPr="001C0D20">
        <w:rPr>
          <w:rFonts w:ascii="Arial" w:hAnsi="Arial" w:cs="Arial"/>
          <w:b/>
          <w:color w:val="auto"/>
          <w:szCs w:val="24"/>
        </w:rPr>
        <w:t xml:space="preserve">Escreva uma rotina em Javascript que imprima os múltiplos de </w:t>
      </w:r>
      <w:r w:rsidR="00D26D46">
        <w:rPr>
          <w:rFonts w:ascii="Arial" w:hAnsi="Arial" w:cs="Arial"/>
          <w:b/>
          <w:color w:val="auto"/>
          <w:szCs w:val="24"/>
        </w:rPr>
        <w:t>9</w:t>
      </w:r>
      <w:r w:rsidRPr="001C0D20">
        <w:rPr>
          <w:rFonts w:ascii="Arial" w:hAnsi="Arial" w:cs="Arial"/>
          <w:b/>
          <w:color w:val="auto"/>
          <w:szCs w:val="24"/>
        </w:rPr>
        <w:t xml:space="preserve"> menores que </w:t>
      </w:r>
      <w:r w:rsidR="00357624">
        <w:rPr>
          <w:rFonts w:ascii="Arial" w:hAnsi="Arial" w:cs="Arial"/>
          <w:b/>
          <w:color w:val="auto"/>
          <w:szCs w:val="24"/>
        </w:rPr>
        <w:t>5</w:t>
      </w:r>
      <w:r w:rsidR="00D26D46">
        <w:rPr>
          <w:rFonts w:ascii="Arial" w:hAnsi="Arial" w:cs="Arial"/>
          <w:b/>
          <w:color w:val="auto"/>
          <w:szCs w:val="24"/>
        </w:rPr>
        <w:t>4</w:t>
      </w:r>
      <w:r w:rsidRPr="001C0D20">
        <w:rPr>
          <w:rFonts w:ascii="Arial" w:hAnsi="Arial" w:cs="Arial"/>
          <w:b/>
          <w:color w:val="auto"/>
          <w:szCs w:val="24"/>
        </w:rPr>
        <w:t>.</w:t>
      </w:r>
    </w:p>
    <w:p w14:paraId="30684DD3" w14:textId="77777777" w:rsidR="00EF6958" w:rsidRPr="001C0D20" w:rsidRDefault="00EF6958" w:rsidP="001C0D20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</w:p>
    <w:p w14:paraId="4D147B6C" w14:textId="12DEC868" w:rsidR="00DB0708" w:rsidRPr="00DB0708" w:rsidRDefault="00DB0708" w:rsidP="00DB0708">
      <w:pPr>
        <w:pStyle w:val="PargrafodaLista"/>
        <w:numPr>
          <w:ilvl w:val="0"/>
          <w:numId w:val="3"/>
        </w:numPr>
        <w:tabs>
          <w:tab w:val="num" w:pos="426"/>
        </w:tabs>
        <w:spacing w:after="0" w:line="240" w:lineRule="auto"/>
        <w:rPr>
          <w:rFonts w:ascii="Arial" w:hAnsi="Arial" w:cs="Arial"/>
          <w:b/>
          <w:color w:val="auto"/>
          <w:szCs w:val="24"/>
        </w:rPr>
      </w:pPr>
      <w:r w:rsidRPr="00DB0708">
        <w:rPr>
          <w:rFonts w:ascii="Arial" w:hAnsi="Arial" w:cs="Arial"/>
          <w:b/>
          <w:bCs/>
          <w:color w:val="auto"/>
          <w:szCs w:val="24"/>
        </w:rPr>
        <w:t xml:space="preserve">Solicite ‘n’ nomes ao usuário e imprima-os em uma lista ordenada </w:t>
      </w:r>
      <w:proofErr w:type="gramStart"/>
      <w:r w:rsidRPr="00DB0708">
        <w:rPr>
          <w:rFonts w:ascii="Arial" w:hAnsi="Arial" w:cs="Arial"/>
          <w:b/>
          <w:bCs/>
          <w:color w:val="auto"/>
          <w:szCs w:val="24"/>
        </w:rPr>
        <w:t>HTML ,</w:t>
      </w:r>
      <w:proofErr w:type="gramEnd"/>
      <w:r w:rsidRPr="00DB0708">
        <w:rPr>
          <w:rFonts w:ascii="Arial" w:hAnsi="Arial" w:cs="Arial"/>
          <w:b/>
          <w:bCs/>
          <w:color w:val="auto"/>
          <w:szCs w:val="24"/>
        </w:rPr>
        <w:t xml:space="preserve"> em ordem descendente de nomes e em letras minúsculas. OBS: Utilize: Prompt, Loops e </w:t>
      </w:r>
      <w:proofErr w:type="spellStart"/>
      <w:r w:rsidRPr="00DB0708">
        <w:rPr>
          <w:rFonts w:ascii="Arial" w:hAnsi="Arial" w:cs="Arial"/>
          <w:b/>
          <w:bCs/>
          <w:color w:val="auto"/>
          <w:szCs w:val="24"/>
        </w:rPr>
        <w:t>Array</w:t>
      </w:r>
      <w:proofErr w:type="spellEnd"/>
      <w:r w:rsidRPr="00DB0708">
        <w:rPr>
          <w:rFonts w:ascii="Arial" w:hAnsi="Arial" w:cs="Arial"/>
          <w:b/>
          <w:bCs/>
          <w:color w:val="auto"/>
          <w:szCs w:val="24"/>
        </w:rPr>
        <w:t>.</w:t>
      </w:r>
    </w:p>
    <w:p w14:paraId="25CFBD65" w14:textId="77777777" w:rsidR="00DB0708" w:rsidRDefault="00DB0708" w:rsidP="00DB0708">
      <w:pPr>
        <w:tabs>
          <w:tab w:val="num" w:pos="426"/>
        </w:tabs>
        <w:spacing w:after="0" w:line="240" w:lineRule="auto"/>
        <w:ind w:left="284"/>
        <w:rPr>
          <w:rFonts w:ascii="Arial" w:hAnsi="Arial" w:cs="Arial"/>
          <w:b/>
          <w:color w:val="auto"/>
          <w:szCs w:val="24"/>
        </w:rPr>
      </w:pPr>
    </w:p>
    <w:p w14:paraId="2C7E534C" w14:textId="6BCDC914" w:rsidR="00E006B7" w:rsidRPr="001C0D20" w:rsidRDefault="00EF6958" w:rsidP="001C0D20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auto"/>
          <w:szCs w:val="24"/>
        </w:rPr>
      </w:pPr>
      <w:r w:rsidRPr="001C0D20">
        <w:rPr>
          <w:rFonts w:ascii="Arial" w:hAnsi="Arial" w:cs="Arial"/>
          <w:b/>
          <w:color w:val="auto"/>
          <w:szCs w:val="24"/>
        </w:rPr>
        <w:t xml:space="preserve">Defina um input box onde será digitado o nome da disciplina, com um botão para invocar a rotina que responderá com o nome do professor consultado numa lista interna. Caso a disciplina não seja encontrada retornar mensagem “disciplina não encontrada”. </w:t>
      </w:r>
      <w:r w:rsidR="000B074C" w:rsidRPr="001C0D20">
        <w:rPr>
          <w:rFonts w:ascii="Arial" w:hAnsi="Arial" w:cs="Arial"/>
          <w:b/>
          <w:color w:val="auto"/>
          <w:szCs w:val="24"/>
        </w:rPr>
        <w:t>A caixa (box) inicialmente deverá vir preenchida com “LPIV”.</w:t>
      </w:r>
    </w:p>
    <w:p w14:paraId="054E5491" w14:textId="77777777" w:rsidR="001C0D20" w:rsidRPr="001C0D20" w:rsidRDefault="001C0D20" w:rsidP="001C0D20">
      <w:pPr>
        <w:pStyle w:val="PargrafodaLista"/>
        <w:rPr>
          <w:rFonts w:ascii="Arial" w:hAnsi="Arial" w:cs="Arial"/>
          <w:b/>
          <w:color w:val="auto"/>
          <w:szCs w:val="24"/>
        </w:rPr>
      </w:pPr>
    </w:p>
    <w:p w14:paraId="290EFCDE" w14:textId="77777777" w:rsidR="00B51B8B" w:rsidRPr="001C0D20" w:rsidRDefault="00B51B8B" w:rsidP="001C0D20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auto"/>
          <w:szCs w:val="24"/>
        </w:rPr>
      </w:pPr>
      <w:r w:rsidRPr="001C0D20">
        <w:rPr>
          <w:rFonts w:ascii="Arial" w:hAnsi="Arial" w:cs="Arial"/>
          <w:b/>
          <w:bCs/>
          <w:color w:val="auto"/>
          <w:szCs w:val="24"/>
        </w:rPr>
        <w:t xml:space="preserve">Inclua dois botões HTML e um campo do tipo texto em uma página. Exiba uma contagem progressiva no campo texto quando o botão “Início” for pressionado e encerre a contagem quando o botão “Término”  for clicado.Formate os elementos com CSS. </w:t>
      </w:r>
    </w:p>
    <w:p w14:paraId="3F07A159" w14:textId="77777777" w:rsidR="001C0D20" w:rsidRPr="001C0D20" w:rsidRDefault="001C0D20" w:rsidP="001C0D20">
      <w:pPr>
        <w:spacing w:after="0" w:line="240" w:lineRule="auto"/>
        <w:rPr>
          <w:rFonts w:ascii="Arial" w:hAnsi="Arial" w:cs="Arial"/>
          <w:b/>
          <w:color w:val="auto"/>
          <w:szCs w:val="24"/>
        </w:rPr>
      </w:pPr>
    </w:p>
    <w:p w14:paraId="22C59EDD" w14:textId="77777777" w:rsidR="001C0D20" w:rsidRDefault="001C0D20" w:rsidP="001C0D20">
      <w:pPr>
        <w:numPr>
          <w:ilvl w:val="0"/>
          <w:numId w:val="3"/>
        </w:numPr>
        <w:spacing w:line="240" w:lineRule="auto"/>
        <w:rPr>
          <w:rFonts w:ascii="Arial" w:hAnsi="Arial" w:cs="Arial"/>
          <w:b/>
          <w:color w:val="auto"/>
          <w:szCs w:val="24"/>
        </w:rPr>
      </w:pPr>
      <w:r w:rsidRPr="001C0D20">
        <w:rPr>
          <w:rFonts w:ascii="Arial" w:hAnsi="Arial" w:cs="Arial"/>
          <w:b/>
          <w:color w:val="auto"/>
          <w:szCs w:val="24"/>
        </w:rPr>
        <w:t xml:space="preserve">Sofisticando o exercício anterior, crie um formulário com dois cronômetros um total e um parcial. O cronometro parcial poderá ser iniciado várias vezes enquanto o total continua correndo. Quando pressionado o botão de parada do cronometro total </w:t>
      </w:r>
      <w:r w:rsidR="000B074C" w:rsidRPr="001C0D20">
        <w:rPr>
          <w:rFonts w:ascii="Arial" w:hAnsi="Arial" w:cs="Arial"/>
          <w:b/>
          <w:color w:val="auto"/>
          <w:szCs w:val="24"/>
        </w:rPr>
        <w:t>ambos os</w:t>
      </w:r>
      <w:r w:rsidRPr="001C0D20">
        <w:rPr>
          <w:rFonts w:ascii="Arial" w:hAnsi="Arial" w:cs="Arial"/>
          <w:b/>
          <w:color w:val="auto"/>
          <w:szCs w:val="24"/>
        </w:rPr>
        <w:t xml:space="preserve"> cronômetros serão parados.</w:t>
      </w:r>
    </w:p>
    <w:p w14:paraId="126C3B5C" w14:textId="77777777" w:rsidR="001C0D20" w:rsidRDefault="001C0D20" w:rsidP="001C0D20">
      <w:pPr>
        <w:pStyle w:val="PargrafodaLista"/>
        <w:rPr>
          <w:rFonts w:ascii="Arial" w:hAnsi="Arial" w:cs="Arial"/>
          <w:b/>
          <w:color w:val="auto"/>
          <w:szCs w:val="24"/>
        </w:rPr>
      </w:pPr>
    </w:p>
    <w:p w14:paraId="5D2DFF4D" w14:textId="1221B7F0" w:rsidR="00670059" w:rsidRPr="00DB0708" w:rsidRDefault="00670059" w:rsidP="00670059">
      <w:pPr>
        <w:numPr>
          <w:ilvl w:val="0"/>
          <w:numId w:val="3"/>
        </w:numPr>
        <w:suppressAutoHyphens/>
        <w:overflowPunct w:val="0"/>
        <w:autoSpaceDE w:val="0"/>
        <w:spacing w:line="240" w:lineRule="auto"/>
        <w:textAlignment w:val="baseline"/>
        <w:rPr>
          <w:rFonts w:ascii="Arial" w:hAnsi="Arial" w:cs="Arial"/>
          <w:b/>
          <w:color w:val="auto"/>
          <w:szCs w:val="24"/>
        </w:rPr>
      </w:pPr>
      <w:r w:rsidRPr="00670059">
        <w:rPr>
          <w:rFonts w:ascii="Arial" w:hAnsi="Arial" w:cs="Arial"/>
          <w:b/>
          <w:bCs/>
          <w:color w:val="auto"/>
          <w:szCs w:val="24"/>
        </w:rPr>
        <w:lastRenderedPageBreak/>
        <w:t>Desenvolva um script que faça uma imagem de um coração aumentar e diminuir gradativamente, como se estivesse pulsando.</w:t>
      </w:r>
    </w:p>
    <w:p w14:paraId="5D3C6C98" w14:textId="77777777" w:rsidR="00DB0708" w:rsidRDefault="00DB0708" w:rsidP="00DB0708">
      <w:pPr>
        <w:pStyle w:val="PargrafodaLista"/>
        <w:rPr>
          <w:rFonts w:ascii="Arial" w:hAnsi="Arial" w:cs="Arial"/>
          <w:b/>
          <w:color w:val="auto"/>
          <w:szCs w:val="24"/>
        </w:rPr>
      </w:pPr>
    </w:p>
    <w:p w14:paraId="48A826BB" w14:textId="77777777" w:rsidR="00DE43DC" w:rsidRPr="001C0D20" w:rsidRDefault="00DE43DC" w:rsidP="001C0D20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auto"/>
          <w:szCs w:val="24"/>
        </w:rPr>
      </w:pPr>
      <w:r w:rsidRPr="001C0D20">
        <w:rPr>
          <w:rFonts w:ascii="Arial" w:hAnsi="Arial" w:cs="Arial"/>
          <w:b/>
          <w:color w:val="auto"/>
          <w:szCs w:val="24"/>
        </w:rPr>
        <w:t xml:space="preserve">Escrever um programa que </w:t>
      </w:r>
      <w:r w:rsidR="00670059">
        <w:rPr>
          <w:rFonts w:ascii="Arial" w:hAnsi="Arial" w:cs="Arial"/>
          <w:b/>
          <w:color w:val="auto"/>
          <w:szCs w:val="24"/>
        </w:rPr>
        <w:t xml:space="preserve">possua 2 janelas a saber: a primeira que tenha um formulário que </w:t>
      </w:r>
      <w:r w:rsidRPr="001C0D20">
        <w:rPr>
          <w:rFonts w:ascii="Arial" w:hAnsi="Arial" w:cs="Arial"/>
          <w:b/>
          <w:color w:val="auto"/>
          <w:szCs w:val="24"/>
        </w:rPr>
        <w:t xml:space="preserve">permita inserir dados na Tabela de Contatos, que conterá 4 colunas a saber: </w:t>
      </w:r>
    </w:p>
    <w:p w14:paraId="75E2B423" w14:textId="77777777" w:rsidR="00DE43DC" w:rsidRPr="001C0D20" w:rsidRDefault="00DE43DC" w:rsidP="001C0D20">
      <w:pPr>
        <w:spacing w:after="0" w:line="240" w:lineRule="auto"/>
        <w:ind w:left="1440"/>
        <w:rPr>
          <w:rFonts w:ascii="Arial" w:hAnsi="Arial" w:cs="Arial"/>
          <w:b/>
          <w:color w:val="auto"/>
          <w:szCs w:val="24"/>
        </w:rPr>
      </w:pPr>
      <w:r w:rsidRPr="001C0D20">
        <w:rPr>
          <w:rFonts w:ascii="Arial" w:hAnsi="Arial" w:cs="Arial"/>
          <w:b/>
          <w:color w:val="auto"/>
          <w:szCs w:val="24"/>
        </w:rPr>
        <w:t>Id_cliente</w:t>
      </w:r>
    </w:p>
    <w:p w14:paraId="1525AB9D" w14:textId="77777777" w:rsidR="00DE43DC" w:rsidRPr="001C0D20" w:rsidRDefault="00DE43DC" w:rsidP="001C0D20">
      <w:pPr>
        <w:spacing w:after="0" w:line="240" w:lineRule="auto"/>
        <w:ind w:left="1440"/>
        <w:rPr>
          <w:rFonts w:ascii="Arial" w:hAnsi="Arial" w:cs="Arial"/>
          <w:b/>
          <w:color w:val="auto"/>
          <w:szCs w:val="24"/>
        </w:rPr>
      </w:pPr>
      <w:r w:rsidRPr="001C0D20">
        <w:rPr>
          <w:rFonts w:ascii="Arial" w:hAnsi="Arial" w:cs="Arial"/>
          <w:b/>
          <w:color w:val="auto"/>
          <w:szCs w:val="24"/>
        </w:rPr>
        <w:t>Nm_cliente</w:t>
      </w:r>
    </w:p>
    <w:p w14:paraId="6135541D" w14:textId="77777777" w:rsidR="00DE43DC" w:rsidRPr="001C0D20" w:rsidRDefault="00DE43DC" w:rsidP="001C0D20">
      <w:pPr>
        <w:spacing w:after="0" w:line="240" w:lineRule="auto"/>
        <w:ind w:left="1440"/>
        <w:rPr>
          <w:rFonts w:ascii="Arial" w:hAnsi="Arial" w:cs="Arial"/>
          <w:b/>
          <w:color w:val="auto"/>
          <w:szCs w:val="24"/>
        </w:rPr>
      </w:pPr>
      <w:r w:rsidRPr="001C0D20">
        <w:rPr>
          <w:rFonts w:ascii="Arial" w:hAnsi="Arial" w:cs="Arial"/>
          <w:b/>
          <w:color w:val="auto"/>
          <w:szCs w:val="24"/>
        </w:rPr>
        <w:t>Num_celular_cliente</w:t>
      </w:r>
    </w:p>
    <w:p w14:paraId="55E8D192" w14:textId="77777777" w:rsidR="00DE43DC" w:rsidRPr="001C0D20" w:rsidRDefault="00DE43DC" w:rsidP="001C0D20">
      <w:pPr>
        <w:spacing w:after="0" w:line="240" w:lineRule="auto"/>
        <w:ind w:left="1440"/>
        <w:rPr>
          <w:rFonts w:ascii="Arial" w:hAnsi="Arial" w:cs="Arial"/>
          <w:b/>
          <w:color w:val="auto"/>
          <w:szCs w:val="24"/>
        </w:rPr>
      </w:pPr>
      <w:r w:rsidRPr="001C0D20">
        <w:rPr>
          <w:rFonts w:ascii="Arial" w:hAnsi="Arial" w:cs="Arial"/>
          <w:b/>
          <w:color w:val="auto"/>
          <w:szCs w:val="24"/>
        </w:rPr>
        <w:t>Email_cliente,</w:t>
      </w:r>
    </w:p>
    <w:p w14:paraId="5FBCC39A" w14:textId="77777777" w:rsidR="001C0D20" w:rsidRPr="001C0D20" w:rsidRDefault="00670059" w:rsidP="00670059">
      <w:pPr>
        <w:spacing w:after="0" w:line="240" w:lineRule="auto"/>
        <w:ind w:left="720"/>
        <w:rPr>
          <w:rFonts w:ascii="Arial" w:hAnsi="Arial" w:cs="Arial"/>
          <w:b/>
          <w:color w:val="auto"/>
          <w:szCs w:val="24"/>
        </w:rPr>
      </w:pPr>
      <w:r>
        <w:rPr>
          <w:rFonts w:ascii="Arial" w:hAnsi="Arial" w:cs="Arial"/>
          <w:b/>
          <w:color w:val="auto"/>
          <w:szCs w:val="24"/>
        </w:rPr>
        <w:t>A segunda janela terá definido um formulário para inclusão de observações sobre o contato.</w:t>
      </w:r>
    </w:p>
    <w:p w14:paraId="67A8C48F" w14:textId="77777777" w:rsidR="001C0D20" w:rsidRPr="001C0D20" w:rsidRDefault="001C0D20" w:rsidP="001C0D20">
      <w:pPr>
        <w:spacing w:after="0" w:line="240" w:lineRule="auto"/>
        <w:ind w:left="720"/>
        <w:rPr>
          <w:rFonts w:ascii="Arial" w:hAnsi="Arial" w:cs="Arial"/>
          <w:b/>
          <w:color w:val="auto"/>
          <w:szCs w:val="24"/>
        </w:rPr>
      </w:pPr>
    </w:p>
    <w:p w14:paraId="50898514" w14:textId="77777777" w:rsidR="00370EA9" w:rsidRPr="001C0D20" w:rsidRDefault="00370EA9" w:rsidP="001C0D20">
      <w:pPr>
        <w:spacing w:after="0" w:line="240" w:lineRule="auto"/>
        <w:rPr>
          <w:rFonts w:ascii="Arial" w:hAnsi="Arial" w:cs="Arial"/>
          <w:color w:val="auto"/>
          <w:szCs w:val="24"/>
        </w:rPr>
      </w:pPr>
    </w:p>
    <w:p w14:paraId="46C33605" w14:textId="77777777" w:rsidR="00370EA9" w:rsidRDefault="00370EA9" w:rsidP="00370EA9">
      <w:pPr>
        <w:spacing w:after="0" w:line="240" w:lineRule="auto"/>
        <w:jc w:val="left"/>
        <w:rPr>
          <w:rFonts w:ascii="Arial" w:hAnsi="Arial" w:cs="Arial"/>
          <w:color w:val="000000" w:themeColor="text1"/>
          <w:sz w:val="20"/>
        </w:rPr>
      </w:pPr>
    </w:p>
    <w:p w14:paraId="49FC2AEB" w14:textId="77777777" w:rsidR="00370EA9" w:rsidRDefault="00370EA9" w:rsidP="00370EA9">
      <w:pPr>
        <w:spacing w:after="0" w:line="240" w:lineRule="auto"/>
        <w:jc w:val="left"/>
        <w:rPr>
          <w:rFonts w:ascii="Arial" w:hAnsi="Arial" w:cs="Arial"/>
          <w:color w:val="000000" w:themeColor="text1"/>
          <w:sz w:val="20"/>
        </w:rPr>
      </w:pPr>
    </w:p>
    <w:p w14:paraId="6A074FB0" w14:textId="77777777" w:rsidR="00370EA9" w:rsidRPr="00714A2F" w:rsidRDefault="00370EA9" w:rsidP="00370EA9">
      <w:pPr>
        <w:spacing w:after="0" w:line="240" w:lineRule="auto"/>
        <w:jc w:val="left"/>
        <w:rPr>
          <w:rFonts w:ascii="Arial" w:hAnsi="Arial" w:cs="Arial"/>
          <w:b/>
          <w:color w:val="17365D" w:themeColor="text2" w:themeShade="BF"/>
          <w:sz w:val="20"/>
        </w:rPr>
      </w:pPr>
      <w:r w:rsidRPr="00714A2F">
        <w:rPr>
          <w:rFonts w:ascii="Arial" w:hAnsi="Arial" w:cs="Arial"/>
          <w:b/>
          <w:color w:val="17365D" w:themeColor="text2" w:themeShade="BF"/>
          <w:sz w:val="20"/>
        </w:rPr>
        <w:t xml:space="preserve">OBSERVAÇÃO: </w:t>
      </w:r>
    </w:p>
    <w:p w14:paraId="3588F65E" w14:textId="77777777" w:rsidR="00370EA9" w:rsidRPr="00714A2F" w:rsidRDefault="00370EA9" w:rsidP="00370EA9">
      <w:pPr>
        <w:spacing w:after="0" w:line="240" w:lineRule="auto"/>
        <w:jc w:val="left"/>
        <w:rPr>
          <w:rFonts w:ascii="Arial" w:hAnsi="Arial" w:cs="Arial"/>
          <w:b/>
          <w:color w:val="17365D" w:themeColor="text2" w:themeShade="BF"/>
          <w:sz w:val="20"/>
        </w:rPr>
      </w:pPr>
      <w:r w:rsidRPr="00714A2F">
        <w:rPr>
          <w:rFonts w:ascii="Arial" w:hAnsi="Arial" w:cs="Arial"/>
          <w:b/>
          <w:color w:val="17365D" w:themeColor="text2" w:themeShade="BF"/>
          <w:sz w:val="20"/>
        </w:rPr>
        <w:t>Em todas as páginas deverá existir o rodapé como o constante nestas folhas.</w:t>
      </w:r>
    </w:p>
    <w:p w14:paraId="62604F69" w14:textId="77777777" w:rsidR="00370EA9" w:rsidRPr="00714A2F" w:rsidRDefault="004B64F1" w:rsidP="00370EA9">
      <w:pPr>
        <w:spacing w:after="0" w:line="240" w:lineRule="auto"/>
        <w:jc w:val="left"/>
        <w:rPr>
          <w:rFonts w:ascii="Arial" w:hAnsi="Arial" w:cs="Arial"/>
          <w:b/>
          <w:color w:val="17365D" w:themeColor="text2" w:themeShade="BF"/>
          <w:sz w:val="20"/>
        </w:rPr>
      </w:pPr>
      <w:r w:rsidRPr="00714A2F">
        <w:rPr>
          <w:rFonts w:ascii="Arial" w:hAnsi="Arial" w:cs="Arial"/>
          <w:b/>
          <w:color w:val="17365D" w:themeColor="text2" w:themeShade="BF"/>
          <w:sz w:val="20"/>
        </w:rPr>
        <w:t>É</w:t>
      </w:r>
      <w:r w:rsidR="00370EA9" w:rsidRPr="00714A2F">
        <w:rPr>
          <w:rFonts w:ascii="Arial" w:hAnsi="Arial" w:cs="Arial"/>
          <w:b/>
          <w:color w:val="17365D" w:themeColor="text2" w:themeShade="BF"/>
          <w:sz w:val="20"/>
        </w:rPr>
        <w:t xml:space="preserve"> </w:t>
      </w:r>
      <w:r w:rsidRPr="00714A2F">
        <w:rPr>
          <w:rFonts w:ascii="Arial" w:hAnsi="Arial" w:cs="Arial"/>
          <w:b/>
          <w:color w:val="17365D" w:themeColor="text2" w:themeShade="BF"/>
          <w:sz w:val="20"/>
        </w:rPr>
        <w:t>imprescindível</w:t>
      </w:r>
      <w:r w:rsidR="00370EA9" w:rsidRPr="00714A2F">
        <w:rPr>
          <w:rFonts w:ascii="Arial" w:hAnsi="Arial" w:cs="Arial"/>
          <w:b/>
          <w:color w:val="17365D" w:themeColor="text2" w:themeShade="BF"/>
          <w:sz w:val="20"/>
        </w:rPr>
        <w:t xml:space="preserve"> que as respostas contenham além do código as evidências (hardcopy) da execução.</w:t>
      </w:r>
    </w:p>
    <w:sectPr w:rsidR="00370EA9" w:rsidRPr="00714A2F" w:rsidSect="00CD78FE">
      <w:headerReference w:type="default" r:id="rId8"/>
      <w:footerReference w:type="default" r:id="rId9"/>
      <w:pgSz w:w="11907" w:h="16840" w:code="9"/>
      <w:pgMar w:top="1985" w:right="1559" w:bottom="1418" w:left="1560" w:header="1418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774D" w14:textId="77777777" w:rsidR="00F07DD8" w:rsidRDefault="00F07DD8">
      <w:r>
        <w:separator/>
      </w:r>
    </w:p>
  </w:endnote>
  <w:endnote w:type="continuationSeparator" w:id="0">
    <w:p w14:paraId="7B551883" w14:textId="77777777" w:rsidR="00F07DD8" w:rsidRDefault="00F0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EF46" w14:textId="77777777" w:rsidR="00A1508E" w:rsidRPr="00A1508E" w:rsidRDefault="00A1508E" w:rsidP="00A1508E">
    <w:pPr>
      <w:pStyle w:val="Rodap"/>
      <w:rPr>
        <w:color w:val="auto"/>
        <w:sz w:val="24"/>
        <w:szCs w:val="24"/>
      </w:rPr>
    </w:pPr>
    <w:r w:rsidRPr="00A1508E">
      <w:rPr>
        <w:rStyle w:val="Nmerodepgina"/>
        <w:color w:val="auto"/>
        <w:sz w:val="24"/>
        <w:szCs w:val="24"/>
      </w:rPr>
      <w:t xml:space="preserve">Cod. Matr.99999  nome: xxxxxxxxxx xxxxxxxxxx                                               </w:t>
    </w:r>
    <w:r w:rsidRPr="00A1508E">
      <w:rPr>
        <w:rStyle w:val="Nmerodepgina"/>
        <w:color w:val="auto"/>
        <w:sz w:val="24"/>
        <w:szCs w:val="24"/>
      </w:rPr>
      <w:fldChar w:fldCharType="begin"/>
    </w:r>
    <w:r w:rsidRPr="00A1508E">
      <w:rPr>
        <w:rStyle w:val="Nmerodepgina"/>
        <w:color w:val="auto"/>
        <w:sz w:val="24"/>
        <w:szCs w:val="24"/>
      </w:rPr>
      <w:instrText xml:space="preserve"> PAGE </w:instrText>
    </w:r>
    <w:r w:rsidRPr="00A1508E">
      <w:rPr>
        <w:rStyle w:val="Nmerodepgina"/>
        <w:color w:val="auto"/>
        <w:sz w:val="24"/>
        <w:szCs w:val="24"/>
      </w:rPr>
      <w:fldChar w:fldCharType="separate"/>
    </w:r>
    <w:r w:rsidR="00714A2F">
      <w:rPr>
        <w:rStyle w:val="Nmerodepgina"/>
        <w:noProof/>
        <w:color w:val="auto"/>
        <w:sz w:val="24"/>
        <w:szCs w:val="24"/>
      </w:rPr>
      <w:t>1</w:t>
    </w:r>
    <w:r w:rsidRPr="00A1508E">
      <w:rPr>
        <w:rStyle w:val="Nmerodepgina"/>
        <w:color w:val="auto"/>
        <w:sz w:val="24"/>
        <w:szCs w:val="24"/>
      </w:rPr>
      <w:fldChar w:fldCharType="end"/>
    </w:r>
    <w:r w:rsidRPr="00A1508E">
      <w:rPr>
        <w:rStyle w:val="Nmerodepgina"/>
        <w:color w:val="auto"/>
        <w:sz w:val="24"/>
        <w:szCs w:val="24"/>
      </w:rPr>
      <w:t>/</w:t>
    </w:r>
    <w:r w:rsidRPr="00A1508E">
      <w:rPr>
        <w:rStyle w:val="Nmerodepgina"/>
        <w:color w:val="auto"/>
        <w:sz w:val="24"/>
        <w:szCs w:val="24"/>
      </w:rPr>
      <w:fldChar w:fldCharType="begin"/>
    </w:r>
    <w:r w:rsidRPr="00A1508E">
      <w:rPr>
        <w:rStyle w:val="Nmerodepgina"/>
        <w:color w:val="auto"/>
        <w:sz w:val="24"/>
        <w:szCs w:val="24"/>
      </w:rPr>
      <w:instrText xml:space="preserve"> NUMPAGES </w:instrText>
    </w:r>
    <w:r w:rsidRPr="00A1508E">
      <w:rPr>
        <w:rStyle w:val="Nmerodepgina"/>
        <w:color w:val="auto"/>
        <w:sz w:val="24"/>
        <w:szCs w:val="24"/>
      </w:rPr>
      <w:fldChar w:fldCharType="separate"/>
    </w:r>
    <w:r w:rsidR="00714A2F">
      <w:rPr>
        <w:rStyle w:val="Nmerodepgina"/>
        <w:noProof/>
        <w:color w:val="auto"/>
        <w:sz w:val="24"/>
        <w:szCs w:val="24"/>
      </w:rPr>
      <w:t>2</w:t>
    </w:r>
    <w:r w:rsidRPr="00A1508E">
      <w:rPr>
        <w:rStyle w:val="Nmerodepgina"/>
        <w:color w:val="auto"/>
        <w:sz w:val="24"/>
        <w:szCs w:val="24"/>
      </w:rPr>
      <w:fldChar w:fldCharType="end"/>
    </w:r>
  </w:p>
  <w:p w14:paraId="28742E3E" w14:textId="77777777" w:rsidR="00A1508E" w:rsidRDefault="00A1508E" w:rsidP="00A1508E">
    <w:pPr>
      <w:pStyle w:val="Rodap"/>
    </w:pPr>
  </w:p>
  <w:p w14:paraId="0C1EC3E3" w14:textId="77777777" w:rsidR="00CC6B0E" w:rsidRPr="00A1508E" w:rsidRDefault="00CC6B0E" w:rsidP="00A150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286FB" w14:textId="77777777" w:rsidR="00F07DD8" w:rsidRDefault="00F07DD8">
      <w:r>
        <w:separator/>
      </w:r>
    </w:p>
  </w:footnote>
  <w:footnote w:type="continuationSeparator" w:id="0">
    <w:p w14:paraId="299245D2" w14:textId="77777777" w:rsidR="00F07DD8" w:rsidRDefault="00F07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1127" w14:textId="77777777" w:rsidR="00CC6B0E" w:rsidRPr="003F1E90" w:rsidRDefault="00CC6B0E" w:rsidP="00A1508E">
    <w:pPr>
      <w:pStyle w:val="CAB"/>
      <w:framePr w:w="7428" w:h="1428" w:wrap="around" w:vAnchor="page" w:x="2871" w:y="140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left="227"/>
      <w:jc w:val="left"/>
      <w:rPr>
        <w:b/>
        <w:i/>
        <w:sz w:val="64"/>
        <w:lang w:val="pt-BR"/>
      </w:rPr>
    </w:pPr>
    <w:r w:rsidRPr="003F1E90">
      <w:rPr>
        <w:b/>
        <w:i/>
        <w:sz w:val="64"/>
        <w:lang w:val="pt-BR"/>
      </w:rPr>
      <w:t>FATEC - SP</w:t>
    </w:r>
  </w:p>
  <w:p w14:paraId="2D46C9E1" w14:textId="77777777" w:rsidR="00CC6B0E" w:rsidRPr="003F1E90" w:rsidRDefault="00CC6B0E" w:rsidP="00A1508E">
    <w:pPr>
      <w:pStyle w:val="CAB"/>
      <w:framePr w:w="7428" w:h="1428" w:wrap="around" w:vAnchor="page" w:x="2871" w:y="140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line="240" w:lineRule="auto"/>
      <w:ind w:left="227"/>
      <w:jc w:val="left"/>
      <w:rPr>
        <w:b/>
        <w:i/>
        <w:lang w:val="pt-BR"/>
      </w:rPr>
    </w:pPr>
    <w:r w:rsidRPr="003F1E90">
      <w:rPr>
        <w:b/>
        <w:i/>
        <w:lang w:val="pt-BR"/>
      </w:rPr>
      <w:t>Faculdade de Tecnologia de São Paulo</w:t>
    </w:r>
  </w:p>
  <w:p w14:paraId="0FBB85DF" w14:textId="77777777" w:rsidR="00CC6B0E" w:rsidRDefault="00A1508E">
    <w:pPr>
      <w:pStyle w:val="Cabealho"/>
    </w:pPr>
    <w:r w:rsidRPr="001B46F0">
      <w:rPr>
        <w:rFonts w:ascii="Arial" w:hAnsi="Arial"/>
        <w:position w:val="6"/>
        <w:sz w:val="18"/>
      </w:rPr>
      <w:object w:dxaOrig="1595" w:dyaOrig="1780" w14:anchorId="26992A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1pt;height:68.5pt" fillcolor="window">
          <v:imagedata r:id="rId1" o:title=""/>
        </v:shape>
        <o:OLEObject Type="Embed" ProgID="MSDraw" ShapeID="_x0000_i1025" DrawAspect="Content" ObjectID="_1698853456" r:id="rId2">
          <o:FieldCodes>\* mergeformat</o:FieldCodes>
        </o:OLEObject>
      </w:object>
    </w:r>
  </w:p>
  <w:p w14:paraId="280B7A47" w14:textId="77777777" w:rsidR="00CC6B0E" w:rsidRDefault="00CC6B0E">
    <w:pPr>
      <w:pStyle w:val="Cabealho"/>
      <w:spacing w:line="240" w:lineRule="auto"/>
      <w:jc w:val="right"/>
      <w:rPr>
        <w:rFonts w:ascii="Arial" w:hAnsi="Arial"/>
        <w:i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3AC"/>
    <w:multiLevelType w:val="singleLevel"/>
    <w:tmpl w:val="62083B7C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7E0185F"/>
    <w:multiLevelType w:val="hybridMultilevel"/>
    <w:tmpl w:val="3E12BF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3A6A17"/>
    <w:multiLevelType w:val="singleLevel"/>
    <w:tmpl w:val="04160001"/>
    <w:lvl w:ilvl="0">
      <w:start w:val="3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5206238"/>
    <w:multiLevelType w:val="hybridMultilevel"/>
    <w:tmpl w:val="3C38BD2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2D"/>
    <w:rsid w:val="00001B20"/>
    <w:rsid w:val="000073A8"/>
    <w:rsid w:val="00031917"/>
    <w:rsid w:val="00060B92"/>
    <w:rsid w:val="00061552"/>
    <w:rsid w:val="00081A46"/>
    <w:rsid w:val="00081B23"/>
    <w:rsid w:val="000B074C"/>
    <w:rsid w:val="000B4E5C"/>
    <w:rsid w:val="00104376"/>
    <w:rsid w:val="001200EE"/>
    <w:rsid w:val="00131D9F"/>
    <w:rsid w:val="00154BA5"/>
    <w:rsid w:val="001673CB"/>
    <w:rsid w:val="001867A7"/>
    <w:rsid w:val="001955A4"/>
    <w:rsid w:val="001A0886"/>
    <w:rsid w:val="001B46F0"/>
    <w:rsid w:val="001C0D20"/>
    <w:rsid w:val="001C6602"/>
    <w:rsid w:val="001D1A6F"/>
    <w:rsid w:val="001D7A85"/>
    <w:rsid w:val="001E4E7C"/>
    <w:rsid w:val="001F0136"/>
    <w:rsid w:val="00215A98"/>
    <w:rsid w:val="00233166"/>
    <w:rsid w:val="00280D3A"/>
    <w:rsid w:val="002B4338"/>
    <w:rsid w:val="00306CF3"/>
    <w:rsid w:val="0032046E"/>
    <w:rsid w:val="00337544"/>
    <w:rsid w:val="00357624"/>
    <w:rsid w:val="003642D4"/>
    <w:rsid w:val="0036442D"/>
    <w:rsid w:val="00370EA9"/>
    <w:rsid w:val="00392F0F"/>
    <w:rsid w:val="00395CA7"/>
    <w:rsid w:val="003C3BF3"/>
    <w:rsid w:val="003C4171"/>
    <w:rsid w:val="003C7E43"/>
    <w:rsid w:val="003F1E90"/>
    <w:rsid w:val="00411EBA"/>
    <w:rsid w:val="00455AD6"/>
    <w:rsid w:val="00482303"/>
    <w:rsid w:val="00486EB0"/>
    <w:rsid w:val="004951F5"/>
    <w:rsid w:val="004B64F1"/>
    <w:rsid w:val="004C5B46"/>
    <w:rsid w:val="004F36D8"/>
    <w:rsid w:val="005111DB"/>
    <w:rsid w:val="00586905"/>
    <w:rsid w:val="005900DA"/>
    <w:rsid w:val="005907E0"/>
    <w:rsid w:val="0059764F"/>
    <w:rsid w:val="005A0FCE"/>
    <w:rsid w:val="005D0797"/>
    <w:rsid w:val="00637B44"/>
    <w:rsid w:val="00670059"/>
    <w:rsid w:val="00672A29"/>
    <w:rsid w:val="00676D5B"/>
    <w:rsid w:val="006770CB"/>
    <w:rsid w:val="0069715C"/>
    <w:rsid w:val="006C4DD5"/>
    <w:rsid w:val="006E286F"/>
    <w:rsid w:val="00712736"/>
    <w:rsid w:val="00714A2F"/>
    <w:rsid w:val="00757458"/>
    <w:rsid w:val="007A0854"/>
    <w:rsid w:val="00816851"/>
    <w:rsid w:val="0086158B"/>
    <w:rsid w:val="0086523A"/>
    <w:rsid w:val="00897D54"/>
    <w:rsid w:val="00913363"/>
    <w:rsid w:val="00915C33"/>
    <w:rsid w:val="00951D3C"/>
    <w:rsid w:val="009564C9"/>
    <w:rsid w:val="00971EE4"/>
    <w:rsid w:val="00984EC7"/>
    <w:rsid w:val="0099288E"/>
    <w:rsid w:val="009B6715"/>
    <w:rsid w:val="009B722E"/>
    <w:rsid w:val="009D7E0B"/>
    <w:rsid w:val="009E3F6A"/>
    <w:rsid w:val="009F04D4"/>
    <w:rsid w:val="00A13698"/>
    <w:rsid w:val="00A1508E"/>
    <w:rsid w:val="00A72999"/>
    <w:rsid w:val="00A80304"/>
    <w:rsid w:val="00A90C02"/>
    <w:rsid w:val="00AA61D4"/>
    <w:rsid w:val="00AC1650"/>
    <w:rsid w:val="00AD446A"/>
    <w:rsid w:val="00AE4F51"/>
    <w:rsid w:val="00B04A3A"/>
    <w:rsid w:val="00B06D17"/>
    <w:rsid w:val="00B30257"/>
    <w:rsid w:val="00B40BEC"/>
    <w:rsid w:val="00B51B8B"/>
    <w:rsid w:val="00B95F4D"/>
    <w:rsid w:val="00BA3F16"/>
    <w:rsid w:val="00BB70F3"/>
    <w:rsid w:val="00BC6D68"/>
    <w:rsid w:val="00BC7E8E"/>
    <w:rsid w:val="00C83383"/>
    <w:rsid w:val="00C97D0F"/>
    <w:rsid w:val="00CB6387"/>
    <w:rsid w:val="00CC6B0E"/>
    <w:rsid w:val="00CD78FE"/>
    <w:rsid w:val="00CF4099"/>
    <w:rsid w:val="00D0324B"/>
    <w:rsid w:val="00D061DC"/>
    <w:rsid w:val="00D11ECE"/>
    <w:rsid w:val="00D25456"/>
    <w:rsid w:val="00D26D46"/>
    <w:rsid w:val="00D45327"/>
    <w:rsid w:val="00D45BE4"/>
    <w:rsid w:val="00D6271A"/>
    <w:rsid w:val="00D9155E"/>
    <w:rsid w:val="00DA2C38"/>
    <w:rsid w:val="00DB0708"/>
    <w:rsid w:val="00DB2219"/>
    <w:rsid w:val="00DE43DC"/>
    <w:rsid w:val="00DF4DA0"/>
    <w:rsid w:val="00E006B7"/>
    <w:rsid w:val="00E07DCD"/>
    <w:rsid w:val="00E1506C"/>
    <w:rsid w:val="00E370E3"/>
    <w:rsid w:val="00E559C9"/>
    <w:rsid w:val="00E67D0A"/>
    <w:rsid w:val="00E82E56"/>
    <w:rsid w:val="00E948DE"/>
    <w:rsid w:val="00E96863"/>
    <w:rsid w:val="00EE512D"/>
    <w:rsid w:val="00EF6958"/>
    <w:rsid w:val="00F022E9"/>
    <w:rsid w:val="00F07DD8"/>
    <w:rsid w:val="00F53F7F"/>
    <w:rsid w:val="00FB0846"/>
    <w:rsid w:val="00FC605E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A8012B"/>
  <w15:docId w15:val="{8E5EBC32-1DBD-468C-81ED-86731E62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6F0"/>
    <w:pPr>
      <w:spacing w:after="120" w:line="360" w:lineRule="atLeast"/>
      <w:jc w:val="both"/>
    </w:pPr>
    <w:rPr>
      <w:rFonts w:ascii="Century Schoolbook" w:hAnsi="Century Schoolbook"/>
      <w:color w:val="000080"/>
      <w:sz w:val="24"/>
    </w:rPr>
  </w:style>
  <w:style w:type="paragraph" w:styleId="Ttulo1">
    <w:name w:val="heading 1"/>
    <w:basedOn w:val="Normal"/>
    <w:next w:val="Normal"/>
    <w:qFormat/>
    <w:rsid w:val="001B46F0"/>
    <w:pPr>
      <w:keepNext/>
      <w:spacing w:after="0" w:line="240" w:lineRule="auto"/>
      <w:jc w:val="left"/>
      <w:outlineLvl w:val="0"/>
    </w:pPr>
    <w:rPr>
      <w:rFonts w:ascii="Arial" w:hAnsi="Arial"/>
      <w:color w:val="auto"/>
    </w:rPr>
  </w:style>
  <w:style w:type="paragraph" w:styleId="Ttulo2">
    <w:name w:val="heading 2"/>
    <w:basedOn w:val="Normal"/>
    <w:next w:val="Normal"/>
    <w:qFormat/>
    <w:rsid w:val="001B46F0"/>
    <w:pPr>
      <w:keepNext/>
      <w:spacing w:after="0" w:line="360" w:lineRule="auto"/>
      <w:outlineLvl w:val="1"/>
    </w:pPr>
    <w:rPr>
      <w:rFonts w:ascii="Arial" w:hAnsi="Arial"/>
      <w:color w:val="auto"/>
    </w:rPr>
  </w:style>
  <w:style w:type="paragraph" w:styleId="Ttulo3">
    <w:name w:val="heading 3"/>
    <w:basedOn w:val="Normal"/>
    <w:next w:val="Normal"/>
    <w:qFormat/>
    <w:rsid w:val="001B46F0"/>
    <w:pPr>
      <w:keepNext/>
      <w:spacing w:after="0" w:line="240" w:lineRule="auto"/>
      <w:outlineLvl w:val="2"/>
    </w:pPr>
    <w:rPr>
      <w:b/>
      <w:i/>
      <w:color w:val="auto"/>
    </w:rPr>
  </w:style>
  <w:style w:type="paragraph" w:styleId="Ttulo4">
    <w:name w:val="heading 4"/>
    <w:basedOn w:val="Normal"/>
    <w:next w:val="Normal"/>
    <w:qFormat/>
    <w:rsid w:val="001B46F0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B46F0"/>
    <w:pPr>
      <w:keepNext/>
      <w:jc w:val="right"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46F0"/>
    <w:pPr>
      <w:pBdr>
        <w:top w:val="double" w:sz="6" w:space="1" w:color="auto"/>
      </w:pBdr>
      <w:tabs>
        <w:tab w:val="center" w:pos="4252"/>
        <w:tab w:val="right" w:pos="8504"/>
      </w:tabs>
      <w:spacing w:after="0" w:line="240" w:lineRule="atLeast"/>
    </w:pPr>
    <w:rPr>
      <w:rFonts w:ascii="Arial" w:hAnsi="Arial"/>
      <w:sz w:val="14"/>
    </w:rPr>
  </w:style>
  <w:style w:type="paragraph" w:styleId="Cabealho">
    <w:name w:val="header"/>
    <w:basedOn w:val="Normal"/>
    <w:rsid w:val="001B46F0"/>
    <w:pPr>
      <w:tabs>
        <w:tab w:val="center" w:pos="4252"/>
        <w:tab w:val="right" w:pos="8504"/>
      </w:tabs>
      <w:spacing w:after="0" w:line="240" w:lineRule="atLeast"/>
      <w:jc w:val="left"/>
    </w:pPr>
  </w:style>
  <w:style w:type="paragraph" w:customStyle="1" w:styleId="NormalRecuado">
    <w:name w:val="Normal&gt;Recuado"/>
    <w:basedOn w:val="Normal"/>
    <w:next w:val="Normal"/>
    <w:rsid w:val="001B46F0"/>
    <w:pPr>
      <w:ind w:firstLine="851"/>
    </w:pPr>
  </w:style>
  <w:style w:type="paragraph" w:customStyle="1" w:styleId="CAB">
    <w:name w:val="CAB"/>
    <w:basedOn w:val="Normal"/>
    <w:rsid w:val="001B46F0"/>
    <w:pPr>
      <w:framePr w:w="7925" w:h="0" w:hSpace="170" w:wrap="around" w:vAnchor="text" w:hAnchor="page" w:x="3244" w:y="-64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center"/>
    </w:pPr>
    <w:rPr>
      <w:rFonts w:ascii="Arial" w:hAnsi="Arial"/>
      <w:color w:val="auto"/>
      <w:sz w:val="32"/>
      <w:lang w:val="en-US"/>
    </w:rPr>
  </w:style>
  <w:style w:type="paragraph" w:styleId="Textodenotaderodap">
    <w:name w:val="footnote text"/>
    <w:basedOn w:val="Normal"/>
    <w:semiHidden/>
    <w:rsid w:val="001B46F0"/>
    <w:rPr>
      <w:sz w:val="20"/>
    </w:rPr>
  </w:style>
  <w:style w:type="character" w:styleId="Refdenotaderodap">
    <w:name w:val="footnote reference"/>
    <w:basedOn w:val="Fontepargpadro"/>
    <w:semiHidden/>
    <w:rsid w:val="001B46F0"/>
    <w:rPr>
      <w:vertAlign w:val="superscript"/>
    </w:rPr>
  </w:style>
  <w:style w:type="paragraph" w:styleId="Recuodecorpodetexto">
    <w:name w:val="Body Text Indent"/>
    <w:basedOn w:val="Normal"/>
    <w:rsid w:val="001B46F0"/>
    <w:pPr>
      <w:spacing w:after="0" w:line="480" w:lineRule="auto"/>
      <w:ind w:firstLine="851"/>
    </w:pPr>
    <w:rPr>
      <w:rFonts w:ascii="Arial" w:hAnsi="Arial"/>
      <w:color w:val="auto"/>
    </w:rPr>
  </w:style>
  <w:style w:type="character" w:styleId="Hyperlink">
    <w:name w:val="Hyperlink"/>
    <w:basedOn w:val="Fontepargpadro"/>
    <w:rsid w:val="001B46F0"/>
    <w:rPr>
      <w:color w:val="0000FF"/>
      <w:u w:val="single"/>
    </w:rPr>
  </w:style>
  <w:style w:type="paragraph" w:styleId="Corpodetexto">
    <w:name w:val="Body Text"/>
    <w:basedOn w:val="Normal"/>
    <w:rsid w:val="001B46F0"/>
    <w:rPr>
      <w:rFonts w:ascii="Times New Roman" w:hAnsi="Times New Roman"/>
      <w:color w:val="000000"/>
    </w:rPr>
  </w:style>
  <w:style w:type="paragraph" w:styleId="Textodebalo">
    <w:name w:val="Balloon Text"/>
    <w:basedOn w:val="Normal"/>
    <w:semiHidden/>
    <w:rsid w:val="00B30257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A1508E"/>
  </w:style>
  <w:style w:type="character" w:customStyle="1" w:styleId="RodapChar">
    <w:name w:val="Rodapé Char"/>
    <w:link w:val="Rodap"/>
    <w:uiPriority w:val="99"/>
    <w:rsid w:val="00A1508E"/>
    <w:rPr>
      <w:rFonts w:ascii="Arial" w:hAnsi="Arial"/>
      <w:color w:val="000080"/>
      <w:sz w:val="14"/>
    </w:rPr>
  </w:style>
  <w:style w:type="paragraph" w:customStyle="1" w:styleId="texto">
    <w:name w:val="texto"/>
    <w:basedOn w:val="Normal"/>
    <w:rsid w:val="00A1508E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Cs w:val="24"/>
    </w:rPr>
  </w:style>
  <w:style w:type="paragraph" w:styleId="PargrafodaLista">
    <w:name w:val="List Paragraph"/>
    <w:basedOn w:val="Normal"/>
    <w:uiPriority w:val="34"/>
    <w:qFormat/>
    <w:rsid w:val="00060B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0B9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060B92"/>
    <w:rPr>
      <w:b/>
      <w:bCs/>
    </w:rPr>
  </w:style>
  <w:style w:type="paragraph" w:customStyle="1" w:styleId="wp-caption-text">
    <w:name w:val="wp-caption-text"/>
    <w:basedOn w:val="Normal"/>
    <w:rsid w:val="00D6271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Cs w:val="24"/>
    </w:rPr>
  </w:style>
  <w:style w:type="character" w:styleId="nfase">
    <w:name w:val="Emphasis"/>
    <w:basedOn w:val="Fontepargpadro"/>
    <w:uiPriority w:val="20"/>
    <w:qFormat/>
    <w:rsid w:val="00D627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307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969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Timbre%2030%20an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C2A91A352BA42ADFF067568B7A6F8" ma:contentTypeVersion="3" ma:contentTypeDescription="Create a new document." ma:contentTypeScope="" ma:versionID="b5719cdcf145985a4bed826b44eb3b10">
  <xsd:schema xmlns:xsd="http://www.w3.org/2001/XMLSchema" xmlns:xs="http://www.w3.org/2001/XMLSchema" xmlns:p="http://schemas.microsoft.com/office/2006/metadata/properties" xmlns:ns2="684a299b-6905-42f1-a9c1-d60546ea5604" targetNamespace="http://schemas.microsoft.com/office/2006/metadata/properties" ma:root="true" ma:fieldsID="67f4d6f014c7b66997f8d2e64e312fd9" ns2:_="">
    <xsd:import namespace="684a299b-6905-42f1-a9c1-d60546ea56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a299b-6905-42f1-a9c1-d60546ea56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4a299b-6905-42f1-a9c1-d60546ea5604" xsi:nil="true"/>
  </documentManagement>
</p:properties>
</file>

<file path=customXml/itemProps1.xml><?xml version="1.0" encoding="utf-8"?>
<ds:datastoreItem xmlns:ds="http://schemas.openxmlformats.org/officeDocument/2006/customXml" ds:itemID="{55B12219-0AE4-443E-9CA8-2DB65B5816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0A5A6E-256B-436F-94BD-27FE9432243B}"/>
</file>

<file path=customXml/itemProps3.xml><?xml version="1.0" encoding="utf-8"?>
<ds:datastoreItem xmlns:ds="http://schemas.openxmlformats.org/officeDocument/2006/customXml" ds:itemID="{40FCD38C-9549-445F-9DCF-428F68209142}"/>
</file>

<file path=customXml/itemProps4.xml><?xml version="1.0" encoding="utf-8"?>
<ds:datastoreItem xmlns:ds="http://schemas.openxmlformats.org/officeDocument/2006/customXml" ds:itemID="{2FE73296-16C8-4F54-A529-25D57335F1A8}"/>
</file>

<file path=docProps/app.xml><?xml version="1.0" encoding="utf-8"?>
<Properties xmlns="http://schemas.openxmlformats.org/officeDocument/2006/extended-properties" xmlns:vt="http://schemas.openxmlformats.org/officeDocument/2006/docPropsVTypes">
  <Template>Timbre 30 anos</Template>
  <TotalTime>8</TotalTime>
  <Pages>2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ASSESSORIA DE HORÁRIOS</vt:lpstr>
    </vt:vector>
  </TitlesOfParts>
  <Company>FATEC-SP</Company>
  <LinksUpToDate>false</LinksUpToDate>
  <CharactersWithSpaces>1919</CharactersWithSpaces>
  <SharedDoc>false</SharedDoc>
  <HLinks>
    <vt:vector size="6" baseType="variant">
      <vt:variant>
        <vt:i4>6750331</vt:i4>
      </vt:variant>
      <vt:variant>
        <vt:i4>15</vt:i4>
      </vt:variant>
      <vt:variant>
        <vt:i4>0</vt:i4>
      </vt:variant>
      <vt:variant>
        <vt:i4>5</vt:i4>
      </vt:variant>
      <vt:variant>
        <vt:lpwstr>http://www.fatecsp.br/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ASSESSORIA DE HORÁRIOS</dc:title>
  <dc:creator>Assessoria de Horario</dc:creator>
  <cp:lastModifiedBy>PAULO BERNICE</cp:lastModifiedBy>
  <cp:revision>4</cp:revision>
  <cp:lastPrinted>2015-02-05T12:33:00Z</cp:lastPrinted>
  <dcterms:created xsi:type="dcterms:W3CDTF">2021-11-19T21:52:00Z</dcterms:created>
  <dcterms:modified xsi:type="dcterms:W3CDTF">2021-11-19T21:58:00Z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0x010100E76C2A91A352BA42ADFF067568B7A6F8</vt:lpwstr>
  </property>
</Properties>
</file>