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846F" w14:textId="77777777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FACULDADE DE TECNOLOGIA DE SÃO PAULO</w:t>
      </w:r>
    </w:p>
    <w:p w14:paraId="70CB5496" w14:textId="77777777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DEPARTAMENTO DE TECNOLOGIA DA INFORMAÇÃO</w:t>
      </w:r>
    </w:p>
    <w:p w14:paraId="4378FC86" w14:textId="77777777" w:rsidR="00A1508E" w:rsidRPr="00712736" w:rsidRDefault="00712736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L</w:t>
      </w:r>
      <w:r>
        <w:rPr>
          <w:rFonts w:ascii="Arial" w:hAnsi="Arial" w:cs="Arial"/>
          <w:color w:val="auto"/>
        </w:rPr>
        <w:t>PIV</w:t>
      </w:r>
      <w:r w:rsidRPr="00712736">
        <w:rPr>
          <w:rFonts w:ascii="Arial" w:hAnsi="Arial" w:cs="Arial"/>
          <w:color w:val="auto"/>
        </w:rPr>
        <w:t xml:space="preserve"> – L</w:t>
      </w:r>
      <w:r>
        <w:rPr>
          <w:rFonts w:ascii="Arial" w:hAnsi="Arial" w:cs="Arial"/>
          <w:color w:val="auto"/>
        </w:rPr>
        <w:t>INGUAGEM DE PROGRAMAÇÃO IV</w:t>
      </w:r>
    </w:p>
    <w:p w14:paraId="137C683D" w14:textId="77777777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PROF. PAULO ROBERTO BERNICE</w:t>
      </w:r>
    </w:p>
    <w:p w14:paraId="26B7B18C" w14:textId="0671B28C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1</w:t>
      </w:r>
      <w:r w:rsidRPr="00712736">
        <w:rPr>
          <w:rFonts w:ascii="Arial" w:hAnsi="Arial" w:cs="Arial"/>
          <w:color w:val="auto"/>
          <w:vertAlign w:val="superscript"/>
        </w:rPr>
        <w:t>ª</w:t>
      </w:r>
      <w:r w:rsidRPr="00712736">
        <w:rPr>
          <w:rFonts w:ascii="Arial" w:hAnsi="Arial" w:cs="Arial"/>
          <w:color w:val="auto"/>
        </w:rPr>
        <w:t xml:space="preserve"> PROVA              </w:t>
      </w:r>
      <w:r w:rsidR="00F833DF">
        <w:rPr>
          <w:rFonts w:ascii="Arial" w:hAnsi="Arial" w:cs="Arial"/>
          <w:color w:val="auto"/>
        </w:rPr>
        <w:t>2</w:t>
      </w:r>
      <w:r w:rsidRPr="00712736">
        <w:rPr>
          <w:rFonts w:ascii="Arial" w:hAnsi="Arial" w:cs="Arial"/>
          <w:color w:val="auto"/>
        </w:rPr>
        <w:t>o. SEMESTRE 20</w:t>
      </w:r>
      <w:r w:rsidR="00F017A1">
        <w:rPr>
          <w:rFonts w:ascii="Arial" w:hAnsi="Arial" w:cs="Arial"/>
          <w:color w:val="auto"/>
        </w:rPr>
        <w:t>2</w:t>
      </w:r>
      <w:r w:rsidR="00F833DF">
        <w:rPr>
          <w:rFonts w:ascii="Arial" w:hAnsi="Arial" w:cs="Arial"/>
          <w:color w:val="auto"/>
        </w:rPr>
        <w:t>1</w:t>
      </w:r>
    </w:p>
    <w:p w14:paraId="702302FA" w14:textId="5A70BA8E" w:rsidR="00A1508E" w:rsidRPr="00F017A1" w:rsidRDefault="00A1508E" w:rsidP="00A1508E">
      <w:pPr>
        <w:jc w:val="center"/>
        <w:rPr>
          <w:rFonts w:ascii="Arial" w:hAnsi="Arial" w:cs="Arial"/>
          <w:b/>
          <w:bCs/>
          <w:color w:val="FF0000"/>
        </w:rPr>
      </w:pPr>
      <w:r w:rsidRPr="00F017A1">
        <w:rPr>
          <w:rFonts w:ascii="Arial" w:hAnsi="Arial" w:cs="Arial"/>
          <w:b/>
          <w:bCs/>
          <w:color w:val="FF0000"/>
        </w:rPr>
        <w:t xml:space="preserve">DATA DA </w:t>
      </w:r>
      <w:proofErr w:type="gramStart"/>
      <w:r w:rsidRPr="00F017A1">
        <w:rPr>
          <w:rFonts w:ascii="Arial" w:hAnsi="Arial" w:cs="Arial"/>
          <w:b/>
          <w:bCs/>
          <w:color w:val="FF0000"/>
        </w:rPr>
        <w:t>ENTREGA( MAX.</w:t>
      </w:r>
      <w:proofErr w:type="gramEnd"/>
      <w:r w:rsidRPr="00F017A1">
        <w:rPr>
          <w:rFonts w:ascii="Arial" w:hAnsi="Arial" w:cs="Arial"/>
          <w:b/>
          <w:bCs/>
          <w:color w:val="FF0000"/>
        </w:rPr>
        <w:t xml:space="preserve">): </w:t>
      </w:r>
      <w:r w:rsidR="00F017A1" w:rsidRPr="00F017A1">
        <w:rPr>
          <w:rFonts w:ascii="Arial" w:hAnsi="Arial" w:cs="Arial"/>
          <w:b/>
          <w:bCs/>
          <w:color w:val="FF0000"/>
        </w:rPr>
        <w:t>0</w:t>
      </w:r>
      <w:r w:rsidR="00F833DF">
        <w:rPr>
          <w:rFonts w:ascii="Arial" w:hAnsi="Arial" w:cs="Arial"/>
          <w:b/>
          <w:bCs/>
          <w:color w:val="FF0000"/>
        </w:rPr>
        <w:t>8</w:t>
      </w:r>
      <w:r w:rsidR="006F09A0" w:rsidRPr="00F017A1">
        <w:rPr>
          <w:rFonts w:ascii="Arial" w:hAnsi="Arial" w:cs="Arial"/>
          <w:b/>
          <w:bCs/>
          <w:color w:val="FF0000"/>
        </w:rPr>
        <w:t>/</w:t>
      </w:r>
      <w:r w:rsidR="00F833DF">
        <w:rPr>
          <w:rFonts w:ascii="Arial" w:hAnsi="Arial" w:cs="Arial"/>
          <w:b/>
          <w:bCs/>
          <w:color w:val="FF0000"/>
        </w:rPr>
        <w:t>10</w:t>
      </w:r>
      <w:r w:rsidRPr="00F017A1">
        <w:rPr>
          <w:rFonts w:ascii="Arial" w:hAnsi="Arial" w:cs="Arial"/>
          <w:b/>
          <w:bCs/>
          <w:color w:val="FF0000"/>
        </w:rPr>
        <w:t>/20</w:t>
      </w:r>
      <w:r w:rsidR="00F017A1" w:rsidRPr="00F017A1">
        <w:rPr>
          <w:rFonts w:ascii="Arial" w:hAnsi="Arial" w:cs="Arial"/>
          <w:b/>
          <w:bCs/>
          <w:color w:val="FF0000"/>
        </w:rPr>
        <w:t>2</w:t>
      </w:r>
      <w:r w:rsidR="00F833DF">
        <w:rPr>
          <w:rFonts w:ascii="Arial" w:hAnsi="Arial" w:cs="Arial"/>
          <w:b/>
          <w:bCs/>
          <w:color w:val="FF0000"/>
        </w:rPr>
        <w:t>1</w:t>
      </w:r>
    </w:p>
    <w:p w14:paraId="0A3616BA" w14:textId="77777777" w:rsidR="00A1508E" w:rsidRPr="0086523A" w:rsidRDefault="00A1508E" w:rsidP="00A1508E">
      <w:pPr>
        <w:jc w:val="center"/>
        <w:rPr>
          <w:rFonts w:ascii="Arial" w:hAnsi="Arial" w:cs="Arial"/>
          <w:color w:val="auto"/>
        </w:rPr>
      </w:pPr>
    </w:p>
    <w:p w14:paraId="5812923E" w14:textId="77777777" w:rsidR="00732100" w:rsidRDefault="00732100" w:rsidP="00A1508E">
      <w:pPr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Defina e explique o que é HTML.</w:t>
      </w:r>
    </w:p>
    <w:p w14:paraId="5B8148F6" w14:textId="77777777" w:rsidR="00732100" w:rsidRDefault="00732100" w:rsidP="00732100">
      <w:pPr>
        <w:spacing w:after="0" w:line="240" w:lineRule="auto"/>
        <w:jc w:val="left"/>
        <w:rPr>
          <w:rFonts w:ascii="Arial" w:hAnsi="Arial" w:cs="Arial"/>
          <w:b/>
          <w:color w:val="auto"/>
        </w:rPr>
      </w:pPr>
    </w:p>
    <w:p w14:paraId="09D8E98D" w14:textId="77777777" w:rsidR="00F832E8" w:rsidRDefault="00F832E8" w:rsidP="00A1508E">
      <w:pPr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Defina uma tela que seja divida em 2 partes e</w:t>
      </w:r>
      <w:r w:rsidR="00B20772">
        <w:rPr>
          <w:rFonts w:ascii="Arial" w:hAnsi="Arial" w:cs="Arial"/>
          <w:b/>
          <w:color w:val="auto"/>
        </w:rPr>
        <w:t>m</w:t>
      </w:r>
      <w:r>
        <w:rPr>
          <w:rFonts w:ascii="Arial" w:hAnsi="Arial" w:cs="Arial"/>
          <w:b/>
          <w:color w:val="auto"/>
        </w:rPr>
        <w:t xml:space="preserve"> uma exiba o tutorial de HTML e em outra o tutorial do CSS do </w:t>
      </w:r>
      <w:hyperlink r:id="rId8" w:history="1">
        <w:r w:rsidRPr="007B2B90">
          <w:rPr>
            <w:rStyle w:val="Hyperlink"/>
            <w:rFonts w:ascii="Arial" w:hAnsi="Arial" w:cs="Arial"/>
            <w:b/>
          </w:rPr>
          <w:t>www.w3schools.com</w:t>
        </w:r>
      </w:hyperlink>
      <w:r>
        <w:rPr>
          <w:rFonts w:ascii="Arial" w:hAnsi="Arial" w:cs="Arial"/>
          <w:b/>
          <w:color w:val="auto"/>
        </w:rPr>
        <w:t>.</w:t>
      </w:r>
    </w:p>
    <w:p w14:paraId="61847414" w14:textId="77777777" w:rsidR="00F017A1" w:rsidRDefault="00F017A1" w:rsidP="00F017A1">
      <w:pPr>
        <w:spacing w:after="0" w:line="240" w:lineRule="auto"/>
        <w:jc w:val="left"/>
        <w:rPr>
          <w:rFonts w:ascii="Arial" w:hAnsi="Arial" w:cs="Arial"/>
          <w:b/>
          <w:color w:val="auto"/>
        </w:rPr>
      </w:pPr>
    </w:p>
    <w:p w14:paraId="31660366" w14:textId="77777777" w:rsidR="003C3BF3" w:rsidRDefault="003C3BF3" w:rsidP="0081150E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Defina um paragrafo com o texto: “</w:t>
      </w:r>
      <w:r w:rsidR="00C7588B" w:rsidRPr="0081150E">
        <w:rPr>
          <w:rFonts w:ascii="Arial" w:hAnsi="Arial" w:cs="Arial"/>
          <w:color w:val="000000"/>
          <w:sz w:val="20"/>
          <w:shd w:val="clear" w:color="auto" w:fill="FFFFFF"/>
        </w:rPr>
        <w:t xml:space="preserve">Para quem talvez ainda não conheça a estratégia do doutrinador italiano, ativista político e filósofo </w:t>
      </w:r>
      <w:proofErr w:type="spellStart"/>
      <w:r w:rsidR="00C7588B" w:rsidRPr="0081150E">
        <w:rPr>
          <w:rFonts w:ascii="Arial" w:hAnsi="Arial" w:cs="Arial"/>
          <w:color w:val="000000"/>
          <w:sz w:val="20"/>
          <w:shd w:val="clear" w:color="auto" w:fill="FFFFFF"/>
        </w:rPr>
        <w:t>Antonio</w:t>
      </w:r>
      <w:proofErr w:type="spellEnd"/>
      <w:r w:rsidR="00C7588B" w:rsidRPr="0081150E">
        <w:rPr>
          <w:rFonts w:ascii="Arial" w:hAnsi="Arial" w:cs="Arial"/>
          <w:color w:val="000000"/>
          <w:sz w:val="20"/>
          <w:shd w:val="clear" w:color="auto" w:fill="FFFFFF"/>
        </w:rPr>
        <w:t xml:space="preserve"> Gramsci, é bom deixar bem claro, pelo menos em poucas palavras, o que ele preconizava. Segundo o líder comunista, falecido em 1937, após passar anos na cadeia elaborando sua estratégia, a instauração de um regime comunista em países com uma democracia e uma economia relativamente consolidadas e estáveis, não podia se dar pela força, como aconteceu na Rússia, país que sequer havia conhecido a revolução industrial quando foi aprisionada pelos bolcheviques. Seria preciso, ao contrário, infiltrar lenta e gradualmente a </w:t>
      </w:r>
      <w:proofErr w:type="spellStart"/>
      <w:r w:rsidR="00C7588B" w:rsidRPr="0081150E">
        <w:rPr>
          <w:rFonts w:ascii="Arial" w:hAnsi="Arial" w:cs="Arial"/>
          <w:color w:val="000000"/>
          <w:sz w:val="20"/>
          <w:shd w:val="clear" w:color="auto" w:fill="FFFFFF"/>
        </w:rPr>
        <w:t>idéia</w:t>
      </w:r>
      <w:proofErr w:type="spellEnd"/>
      <w:r w:rsidR="00C7588B" w:rsidRPr="0081150E">
        <w:rPr>
          <w:rFonts w:ascii="Arial" w:hAnsi="Arial" w:cs="Arial"/>
          <w:color w:val="000000"/>
          <w:sz w:val="20"/>
          <w:shd w:val="clear" w:color="auto" w:fill="FFFFFF"/>
        </w:rPr>
        <w:t xml:space="preserve"> revolucionária (sem jamais declarar, que isso estava sendo feito), sempre pela via pacífica, legal, constitucional, entorpecendo consciências e massificando a sociedade com uma propaganda subliminar, imperceptível aos mais incautos que, por sinal, representam a grande maioria da população</w:t>
      </w:r>
      <w:r w:rsidR="00C7588B"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  <w:r w:rsidR="00131D9F">
        <w:rPr>
          <w:rFonts w:ascii="Arial" w:hAnsi="Arial" w:cs="Arial"/>
          <w:b/>
          <w:color w:val="auto"/>
        </w:rPr>
        <w:t>”. Crie um cabeçalho (</w:t>
      </w:r>
      <w:proofErr w:type="spellStart"/>
      <w:r w:rsidR="00131D9F">
        <w:rPr>
          <w:rFonts w:ascii="Arial" w:hAnsi="Arial" w:cs="Arial"/>
          <w:b/>
          <w:color w:val="auto"/>
        </w:rPr>
        <w:t>heading</w:t>
      </w:r>
      <w:proofErr w:type="spellEnd"/>
      <w:r w:rsidR="00131D9F">
        <w:rPr>
          <w:rFonts w:ascii="Arial" w:hAnsi="Arial" w:cs="Arial"/>
          <w:b/>
          <w:color w:val="auto"/>
        </w:rPr>
        <w:t xml:space="preserve">) separado por uma linha horizontal, o nome do cabeçalho será criado de acordo com seu entendimento. </w:t>
      </w:r>
    </w:p>
    <w:p w14:paraId="319D3B9E" w14:textId="77777777" w:rsidR="00131D9F" w:rsidRDefault="00131D9F" w:rsidP="00131D9F">
      <w:pPr>
        <w:spacing w:after="0" w:line="240" w:lineRule="auto"/>
        <w:ind w:left="284"/>
        <w:jc w:val="left"/>
        <w:rPr>
          <w:rFonts w:ascii="Arial" w:hAnsi="Arial" w:cs="Arial"/>
          <w:b/>
          <w:color w:val="auto"/>
        </w:rPr>
      </w:pPr>
    </w:p>
    <w:p w14:paraId="7804F4E3" w14:textId="77777777" w:rsidR="00060B92" w:rsidRDefault="00060B92" w:rsidP="00A1508E">
      <w:pPr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Dad</w:t>
      </w:r>
      <w:r w:rsidR="008D1EBD">
        <w:rPr>
          <w:rFonts w:ascii="Arial" w:hAnsi="Arial" w:cs="Arial"/>
          <w:b/>
          <w:color w:val="auto"/>
        </w:rPr>
        <w:t xml:space="preserve">o </w:t>
      </w:r>
      <w:proofErr w:type="spellStart"/>
      <w:r w:rsidR="008D1EBD">
        <w:rPr>
          <w:rFonts w:ascii="Arial" w:hAnsi="Arial" w:cs="Arial"/>
          <w:b/>
          <w:color w:val="auto"/>
        </w:rPr>
        <w:t>têxto</w:t>
      </w:r>
      <w:proofErr w:type="spellEnd"/>
      <w:r>
        <w:rPr>
          <w:rFonts w:ascii="Arial" w:hAnsi="Arial" w:cs="Arial"/>
          <w:b/>
          <w:color w:val="auto"/>
        </w:rPr>
        <w:t xml:space="preserve"> abaixo escreva e execute os procedimentos para que seja exibid</w:t>
      </w:r>
      <w:r w:rsidR="008D1EBD">
        <w:rPr>
          <w:rFonts w:ascii="Arial" w:hAnsi="Arial" w:cs="Arial"/>
          <w:b/>
          <w:color w:val="auto"/>
        </w:rPr>
        <w:t>o</w:t>
      </w:r>
      <w:r>
        <w:rPr>
          <w:rFonts w:ascii="Arial" w:hAnsi="Arial" w:cs="Arial"/>
          <w:b/>
          <w:color w:val="auto"/>
        </w:rPr>
        <w:t xml:space="preserve"> na tela conforme o formato original:</w:t>
      </w:r>
    </w:p>
    <w:p w14:paraId="71339628" w14:textId="77777777" w:rsidR="00DD12F9" w:rsidRPr="0009403B" w:rsidRDefault="00DD12F9" w:rsidP="00E917FD">
      <w:pPr>
        <w:pBdr>
          <w:bottom w:val="single" w:sz="12" w:space="2" w:color="0000FF"/>
        </w:pBdr>
        <w:shd w:val="clear" w:color="auto" w:fill="FFFFFF"/>
        <w:spacing w:after="150"/>
        <w:ind w:left="720" w:right="3300"/>
        <w:outlineLvl w:val="0"/>
        <w:rPr>
          <w:rFonts w:ascii="Calibri" w:hAnsi="Calibri" w:cs="Calibri"/>
          <w:b/>
          <w:bCs/>
          <w:color w:val="244061" w:themeColor="accent1" w:themeShade="80"/>
          <w:kern w:val="36"/>
          <w:sz w:val="36"/>
          <w:szCs w:val="36"/>
        </w:rPr>
      </w:pPr>
      <w:r w:rsidRPr="0009403B">
        <w:rPr>
          <w:rFonts w:ascii="Calibri" w:hAnsi="Calibri" w:cs="Calibri"/>
          <w:b/>
          <w:bCs/>
          <w:color w:val="244061" w:themeColor="accent1" w:themeShade="80"/>
          <w:kern w:val="36"/>
          <w:sz w:val="36"/>
          <w:szCs w:val="36"/>
        </w:rPr>
        <w:t>Todo mundo, alguém, qualquer um e ninguém</w:t>
      </w:r>
    </w:p>
    <w:p w14:paraId="631479BC" w14:textId="77777777" w:rsidR="00DD12F9" w:rsidRPr="00F833DF" w:rsidRDefault="00DD12F9" w:rsidP="00E917FD">
      <w:pPr>
        <w:shd w:val="clear" w:color="auto" w:fill="FFFFFF"/>
        <w:spacing w:before="150" w:after="150"/>
        <w:ind w:left="720" w:right="3300"/>
        <w:rPr>
          <w:rFonts w:ascii="Georgia" w:hAnsi="Georgia" w:cs="Calibri"/>
          <w:color w:val="0070C0"/>
          <w:szCs w:val="24"/>
        </w:rPr>
      </w:pPr>
      <w:r w:rsidRPr="00F833DF">
        <w:rPr>
          <w:rFonts w:ascii="Georgia" w:hAnsi="Georgia" w:cs="Calibri"/>
          <w:color w:val="0070C0"/>
          <w:szCs w:val="24"/>
        </w:rPr>
        <w:lastRenderedPageBreak/>
        <w:t xml:space="preserve">Esta é uma história de quatro pessoas: TODO MUNDO, ALGUÉM, QUALQUER UM e NINGUÉM. </w:t>
      </w:r>
    </w:p>
    <w:p w14:paraId="238F0F38" w14:textId="77777777" w:rsidR="00DD12F9" w:rsidRPr="00F833DF" w:rsidRDefault="00DD12F9" w:rsidP="00E917FD">
      <w:pPr>
        <w:shd w:val="clear" w:color="auto" w:fill="FFFFFF"/>
        <w:spacing w:before="150" w:after="150"/>
        <w:ind w:left="720" w:right="3300"/>
        <w:rPr>
          <w:rFonts w:ascii="Georgia" w:hAnsi="Georgia" w:cs="Calibri"/>
          <w:color w:val="0070C0"/>
          <w:szCs w:val="24"/>
        </w:rPr>
      </w:pPr>
      <w:r w:rsidRPr="00F833DF">
        <w:rPr>
          <w:rFonts w:ascii="Georgia" w:hAnsi="Georgia" w:cs="Calibri"/>
          <w:color w:val="0070C0"/>
          <w:szCs w:val="24"/>
        </w:rPr>
        <w:t xml:space="preserve">Havia um trabalho importante a ser feito e TODO MUNDO tinha certeza de que ALGUÉM o faria. </w:t>
      </w:r>
    </w:p>
    <w:p w14:paraId="42479CBA" w14:textId="77777777" w:rsidR="00DD12F9" w:rsidRPr="00F833DF" w:rsidRDefault="00DD12F9" w:rsidP="00E917FD">
      <w:pPr>
        <w:shd w:val="clear" w:color="auto" w:fill="FFFFFF"/>
        <w:spacing w:before="150" w:after="150"/>
        <w:ind w:left="720" w:right="3300"/>
        <w:rPr>
          <w:rFonts w:ascii="Georgia" w:hAnsi="Georgia" w:cs="Calibri"/>
          <w:color w:val="0070C0"/>
          <w:szCs w:val="24"/>
        </w:rPr>
      </w:pPr>
      <w:r w:rsidRPr="00F833DF">
        <w:rPr>
          <w:rFonts w:ascii="Georgia" w:hAnsi="Georgia" w:cs="Calibri"/>
          <w:color w:val="0070C0"/>
          <w:szCs w:val="24"/>
        </w:rPr>
        <w:t xml:space="preserve">QUALQUER UM poderia tê-lo feito, mas NINGUÉM o </w:t>
      </w:r>
      <w:proofErr w:type="spellStart"/>
      <w:r w:rsidRPr="00F833DF">
        <w:rPr>
          <w:rFonts w:ascii="Georgia" w:hAnsi="Georgia" w:cs="Calibri"/>
          <w:color w:val="0070C0"/>
          <w:szCs w:val="24"/>
        </w:rPr>
        <w:t>fêz</w:t>
      </w:r>
      <w:proofErr w:type="spellEnd"/>
      <w:r w:rsidRPr="00F833DF">
        <w:rPr>
          <w:rFonts w:ascii="Georgia" w:hAnsi="Georgia" w:cs="Calibri"/>
          <w:color w:val="0070C0"/>
          <w:szCs w:val="24"/>
        </w:rPr>
        <w:t xml:space="preserve">. </w:t>
      </w:r>
    </w:p>
    <w:p w14:paraId="50546D0D" w14:textId="77777777" w:rsidR="00DD12F9" w:rsidRPr="00F833DF" w:rsidRDefault="00DD12F9" w:rsidP="00E917FD">
      <w:pPr>
        <w:shd w:val="clear" w:color="auto" w:fill="FFFFFF"/>
        <w:spacing w:before="150" w:after="150"/>
        <w:ind w:left="720" w:right="3300"/>
        <w:rPr>
          <w:rFonts w:ascii="Georgia" w:hAnsi="Georgia" w:cs="Calibri"/>
          <w:color w:val="0070C0"/>
          <w:szCs w:val="24"/>
        </w:rPr>
      </w:pPr>
      <w:r w:rsidRPr="00F833DF">
        <w:rPr>
          <w:rFonts w:ascii="Georgia" w:hAnsi="Georgia" w:cs="Calibri"/>
          <w:color w:val="0070C0"/>
          <w:szCs w:val="24"/>
        </w:rPr>
        <w:t xml:space="preserve">ALGUÉM </w:t>
      </w:r>
      <w:proofErr w:type="gramStart"/>
      <w:r w:rsidRPr="00F833DF">
        <w:rPr>
          <w:rFonts w:ascii="Georgia" w:hAnsi="Georgia" w:cs="Calibri"/>
          <w:color w:val="0070C0"/>
          <w:szCs w:val="24"/>
        </w:rPr>
        <w:t>zangou-se</w:t>
      </w:r>
      <w:proofErr w:type="gramEnd"/>
      <w:r w:rsidRPr="00F833DF">
        <w:rPr>
          <w:rFonts w:ascii="Georgia" w:hAnsi="Georgia" w:cs="Calibri"/>
          <w:color w:val="0070C0"/>
          <w:szCs w:val="24"/>
        </w:rPr>
        <w:t xml:space="preserve"> porque era um trabalho de TODO MUNDO. </w:t>
      </w:r>
    </w:p>
    <w:p w14:paraId="51E871A0" w14:textId="77777777" w:rsidR="00DD12F9" w:rsidRPr="00F833DF" w:rsidRDefault="00DD12F9" w:rsidP="00E917FD">
      <w:pPr>
        <w:shd w:val="clear" w:color="auto" w:fill="FFFFFF"/>
        <w:spacing w:before="150" w:after="150"/>
        <w:ind w:left="720" w:right="3300"/>
        <w:rPr>
          <w:rFonts w:ascii="Georgia" w:hAnsi="Georgia" w:cs="Calibri"/>
          <w:color w:val="0070C0"/>
          <w:szCs w:val="24"/>
        </w:rPr>
      </w:pPr>
      <w:r w:rsidRPr="00F833DF">
        <w:rPr>
          <w:rFonts w:ascii="Georgia" w:hAnsi="Georgia" w:cs="Calibri"/>
          <w:color w:val="0070C0"/>
          <w:szCs w:val="24"/>
        </w:rPr>
        <w:t xml:space="preserve">TODO MUNDO pensou que QUALQUER UM poderia fazê-lo, mas NINGUÉM imaginou que TODO MUNDO deixasse de fazê-lo. </w:t>
      </w:r>
    </w:p>
    <w:p w14:paraId="5D5BE229" w14:textId="77777777" w:rsidR="00DD12F9" w:rsidRPr="00F833DF" w:rsidRDefault="00DD12F9" w:rsidP="00E917FD">
      <w:pPr>
        <w:shd w:val="clear" w:color="auto" w:fill="FFFFFF"/>
        <w:spacing w:before="150" w:after="150"/>
        <w:ind w:left="720" w:right="3300"/>
        <w:rPr>
          <w:rFonts w:ascii="Georgia" w:hAnsi="Georgia" w:cs="Calibri"/>
          <w:color w:val="0070C0"/>
          <w:szCs w:val="24"/>
        </w:rPr>
      </w:pPr>
      <w:r w:rsidRPr="00F833DF">
        <w:rPr>
          <w:rFonts w:ascii="Georgia" w:hAnsi="Georgia" w:cs="Calibri"/>
          <w:color w:val="0070C0"/>
          <w:szCs w:val="24"/>
        </w:rPr>
        <w:t xml:space="preserve">Ao final, TODO MUNDO culpou ALGUÉM quando NINGUÉM fez o que QUALQUER UM poderia ter feito. </w:t>
      </w:r>
    </w:p>
    <w:p w14:paraId="29003356" w14:textId="77777777" w:rsidR="00DD12F9" w:rsidRDefault="00DD12F9" w:rsidP="00DD12F9">
      <w:pPr>
        <w:ind w:left="284"/>
      </w:pPr>
    </w:p>
    <w:p w14:paraId="07BE2810" w14:textId="77777777" w:rsidR="00060B92" w:rsidRPr="00060B92" w:rsidRDefault="00060B92" w:rsidP="00060B92">
      <w:pPr>
        <w:pStyle w:val="PargrafodaLista"/>
        <w:rPr>
          <w:rFonts w:ascii="Arial" w:hAnsi="Arial" w:cs="Arial"/>
          <w:b/>
          <w:color w:val="auto"/>
          <w:sz w:val="20"/>
        </w:rPr>
      </w:pPr>
    </w:p>
    <w:p w14:paraId="25139BAC" w14:textId="77777777" w:rsidR="003C3BF3" w:rsidRDefault="00221D2B" w:rsidP="00E917F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Escolha uma imagem qualquer e defina código que faça redimensionamento desta imagem em 2 etapas uma vez na largura e outra vez na altura.</w:t>
      </w:r>
    </w:p>
    <w:p w14:paraId="7C47CF40" w14:textId="77777777" w:rsidR="004C5B46" w:rsidRDefault="004C5B46" w:rsidP="004C5B46">
      <w:pPr>
        <w:spacing w:after="0" w:line="240" w:lineRule="auto"/>
        <w:jc w:val="left"/>
        <w:rPr>
          <w:rFonts w:ascii="Arial" w:hAnsi="Arial" w:cs="Arial"/>
          <w:b/>
          <w:color w:val="auto"/>
        </w:rPr>
      </w:pPr>
    </w:p>
    <w:p w14:paraId="69E6CC2C" w14:textId="77777777" w:rsidR="00176CD5" w:rsidRPr="00176CD5" w:rsidRDefault="009564C9" w:rsidP="00E917F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</w:rPr>
      </w:pPr>
      <w:r w:rsidRPr="00176CD5">
        <w:rPr>
          <w:rFonts w:ascii="Arial" w:hAnsi="Arial" w:cs="Arial"/>
          <w:b/>
          <w:color w:val="auto"/>
        </w:rPr>
        <w:t>De</w:t>
      </w:r>
      <w:r w:rsidR="00176CD5" w:rsidRPr="00176CD5">
        <w:rPr>
          <w:rFonts w:ascii="Arial" w:hAnsi="Arial" w:cs="Arial"/>
          <w:b/>
          <w:color w:val="auto"/>
        </w:rPr>
        <w:t xml:space="preserve">fina uma variável que contenha um conjunto de </w:t>
      </w:r>
      <w:r w:rsidR="00851F2E">
        <w:rPr>
          <w:rFonts w:ascii="Arial" w:hAnsi="Arial" w:cs="Arial"/>
          <w:b/>
          <w:color w:val="auto"/>
        </w:rPr>
        <w:t>7</w:t>
      </w:r>
      <w:r w:rsidR="00176CD5" w:rsidRPr="00176CD5">
        <w:rPr>
          <w:rFonts w:ascii="Arial" w:hAnsi="Arial" w:cs="Arial"/>
          <w:b/>
          <w:color w:val="auto"/>
        </w:rPr>
        <w:t xml:space="preserve"> valores e utilizando instrução </w:t>
      </w:r>
      <w:proofErr w:type="spellStart"/>
      <w:r w:rsidR="00176CD5" w:rsidRPr="00176CD5">
        <w:rPr>
          <w:rFonts w:ascii="Arial" w:hAnsi="Arial" w:cs="Arial"/>
          <w:b/>
          <w:color w:val="auto"/>
        </w:rPr>
        <w:t>javascript</w:t>
      </w:r>
      <w:proofErr w:type="spellEnd"/>
      <w:r w:rsidR="00176CD5" w:rsidRPr="00176CD5">
        <w:rPr>
          <w:rFonts w:ascii="Arial" w:hAnsi="Arial" w:cs="Arial"/>
          <w:b/>
          <w:color w:val="auto"/>
        </w:rPr>
        <w:t xml:space="preserve"> que efetue laço defina código que imprima os </w:t>
      </w:r>
      <w:r w:rsidR="00851F2E">
        <w:rPr>
          <w:rFonts w:ascii="Arial" w:hAnsi="Arial" w:cs="Arial"/>
          <w:b/>
          <w:color w:val="auto"/>
        </w:rPr>
        <w:t>7</w:t>
      </w:r>
      <w:r w:rsidR="00176CD5" w:rsidRPr="00176CD5">
        <w:rPr>
          <w:rFonts w:ascii="Arial" w:hAnsi="Arial" w:cs="Arial"/>
          <w:b/>
          <w:color w:val="auto"/>
        </w:rPr>
        <w:t xml:space="preserve"> valores.</w:t>
      </w:r>
    </w:p>
    <w:p w14:paraId="5633B2FD" w14:textId="77777777" w:rsidR="00176CD5" w:rsidRDefault="00176CD5" w:rsidP="00E917FD">
      <w:pPr>
        <w:pStyle w:val="PargrafodaLista"/>
        <w:rPr>
          <w:rFonts w:ascii="Arial" w:hAnsi="Arial" w:cs="Arial"/>
          <w:color w:val="auto"/>
        </w:rPr>
      </w:pPr>
    </w:p>
    <w:p w14:paraId="1866692E" w14:textId="77777777" w:rsidR="00816851" w:rsidRDefault="00370EA9" w:rsidP="005907E0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b/>
          <w:color w:val="auto"/>
        </w:rPr>
        <w:t xml:space="preserve">Defina uma </w:t>
      </w:r>
      <w:proofErr w:type="gramStart"/>
      <w:r>
        <w:rPr>
          <w:rFonts w:ascii="Arial" w:hAnsi="Arial" w:cs="Arial"/>
          <w:b/>
          <w:color w:val="auto"/>
        </w:rPr>
        <w:t>pagina</w:t>
      </w:r>
      <w:proofErr w:type="gramEnd"/>
      <w:r>
        <w:rPr>
          <w:rFonts w:ascii="Arial" w:hAnsi="Arial" w:cs="Arial"/>
          <w:b/>
          <w:color w:val="auto"/>
        </w:rPr>
        <w:t xml:space="preserve"> onde seja apresentada </w:t>
      </w:r>
      <w:r w:rsidR="00221D2B">
        <w:rPr>
          <w:rFonts w:ascii="Arial" w:hAnsi="Arial" w:cs="Arial"/>
          <w:b/>
          <w:color w:val="auto"/>
        </w:rPr>
        <w:t>uma figura que ao ser clicada desvie para nova página com texto sobre a figura escolhida.</w:t>
      </w:r>
      <w:r w:rsidRPr="00672A29">
        <w:rPr>
          <w:rFonts w:ascii="Arial" w:hAnsi="Arial" w:cs="Arial"/>
          <w:color w:val="000000" w:themeColor="text1"/>
          <w:sz w:val="20"/>
        </w:rPr>
        <w:t xml:space="preserve"> </w:t>
      </w:r>
    </w:p>
    <w:p w14:paraId="349652F8" w14:textId="77777777" w:rsidR="008C6C1F" w:rsidRPr="004B64F1" w:rsidRDefault="008C6C1F" w:rsidP="008C6C1F">
      <w:pPr>
        <w:numPr>
          <w:ilvl w:val="0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lastRenderedPageBreak/>
        <w:t>Defina um letreiro contendo o seu nome completo com as seguintes características:</w:t>
      </w:r>
    </w:p>
    <w:p w14:paraId="05F9C206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 xml:space="preserve"> O letreiro deve deslizar até o outro lado da </w:t>
      </w:r>
      <w:proofErr w:type="gramStart"/>
      <w:r w:rsidRPr="004B64F1">
        <w:rPr>
          <w:rFonts w:ascii="Arial" w:hAnsi="Arial" w:cs="Arial"/>
          <w:b/>
          <w:color w:val="auto"/>
        </w:rPr>
        <w:t>tela</w:t>
      </w:r>
      <w:proofErr w:type="gramEnd"/>
      <w:r w:rsidRPr="004B64F1">
        <w:rPr>
          <w:rFonts w:ascii="Arial" w:hAnsi="Arial" w:cs="Arial"/>
          <w:b/>
          <w:color w:val="auto"/>
        </w:rPr>
        <w:t xml:space="preserve"> mas, quando chegar lá, ele deve voltar. </w:t>
      </w:r>
    </w:p>
    <w:p w14:paraId="5995100F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>. Iniciando da esquerda para a direita.</w:t>
      </w:r>
    </w:p>
    <w:p w14:paraId="4695EBE9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 xml:space="preserve"> O texto deve deslizar apenas </w:t>
      </w:r>
      <w:r>
        <w:rPr>
          <w:rFonts w:ascii="Arial" w:hAnsi="Arial" w:cs="Arial"/>
          <w:b/>
          <w:color w:val="auto"/>
        </w:rPr>
        <w:t>7 (sete)</w:t>
      </w:r>
      <w:r w:rsidRPr="004B64F1">
        <w:rPr>
          <w:rFonts w:ascii="Arial" w:hAnsi="Arial" w:cs="Arial"/>
          <w:b/>
          <w:color w:val="auto"/>
        </w:rPr>
        <w:t xml:space="preserve"> vezes.</w:t>
      </w:r>
    </w:p>
    <w:p w14:paraId="00882908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 xml:space="preserve"> Defina a largura e altura da tela. </w:t>
      </w:r>
    </w:p>
    <w:p w14:paraId="029AD427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 xml:space="preserve"> Determine o espaço livre em torno do letreiro.</w:t>
      </w:r>
    </w:p>
    <w:p w14:paraId="08C99126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 xml:space="preserve"> Defina o alinhamento do texto em torno do letreiro. </w:t>
      </w:r>
    </w:p>
    <w:p w14:paraId="37D20787" w14:textId="77777777" w:rsidR="008C6C1F" w:rsidRPr="004B64F1" w:rsidRDefault="008C6C1F" w:rsidP="008C6C1F">
      <w:pPr>
        <w:numPr>
          <w:ilvl w:val="1"/>
          <w:numId w:val="3"/>
        </w:numPr>
        <w:spacing w:after="0" w:line="240" w:lineRule="auto"/>
        <w:jc w:val="left"/>
        <w:rPr>
          <w:rFonts w:ascii="Arial" w:hAnsi="Arial" w:cs="Arial"/>
          <w:b/>
          <w:color w:val="auto"/>
        </w:rPr>
      </w:pPr>
      <w:r w:rsidRPr="004B64F1">
        <w:rPr>
          <w:rFonts w:ascii="Arial" w:hAnsi="Arial" w:cs="Arial"/>
          <w:b/>
          <w:color w:val="auto"/>
        </w:rPr>
        <w:t>Controle a velocidade do letreiro.</w:t>
      </w:r>
    </w:p>
    <w:p w14:paraId="0F779165" w14:textId="77777777" w:rsidR="008C6C1F" w:rsidRPr="004B64F1" w:rsidRDefault="008C6C1F" w:rsidP="008C6C1F">
      <w:pPr>
        <w:rPr>
          <w:rFonts w:ascii="Arial" w:hAnsi="Arial" w:cs="Arial"/>
          <w:b/>
          <w:color w:val="auto"/>
        </w:rPr>
      </w:pPr>
    </w:p>
    <w:p w14:paraId="2BDDD850" w14:textId="77777777" w:rsidR="00176CD5" w:rsidRDefault="00176CD5" w:rsidP="00176CD5">
      <w:pPr>
        <w:pStyle w:val="PargrafodaLista"/>
        <w:rPr>
          <w:rFonts w:ascii="Arial" w:hAnsi="Arial" w:cs="Arial"/>
          <w:color w:val="000000" w:themeColor="text1"/>
          <w:sz w:val="20"/>
        </w:rPr>
      </w:pPr>
    </w:p>
    <w:p w14:paraId="78C03D4A" w14:textId="4E161B25" w:rsidR="00176CD5" w:rsidRDefault="00221D2B" w:rsidP="005907E0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 xml:space="preserve">Faça uma tela, formatada com CSS, que apresente </w:t>
      </w:r>
      <w:proofErr w:type="spellStart"/>
      <w:r>
        <w:rPr>
          <w:rFonts w:ascii="Arial" w:hAnsi="Arial" w:cs="Arial"/>
          <w:b/>
          <w:color w:val="000000" w:themeColor="text1"/>
          <w:szCs w:val="24"/>
        </w:rPr>
        <w:t>lay-</w:t>
      </w:r>
      <w:proofErr w:type="gramStart"/>
      <w:r>
        <w:rPr>
          <w:rFonts w:ascii="Arial" w:hAnsi="Arial" w:cs="Arial"/>
          <w:b/>
          <w:color w:val="000000" w:themeColor="text1"/>
          <w:szCs w:val="24"/>
        </w:rPr>
        <w:t>out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 xml:space="preserve"> Conforme</w:t>
      </w:r>
      <w:proofErr w:type="gramEnd"/>
      <w:r>
        <w:rPr>
          <w:rFonts w:ascii="Arial" w:hAnsi="Arial" w:cs="Arial"/>
          <w:b/>
          <w:color w:val="000000" w:themeColor="text1"/>
          <w:szCs w:val="24"/>
        </w:rPr>
        <w:t xml:space="preserve"> os pa</w:t>
      </w:r>
      <w:r w:rsidR="00F833DF">
        <w:rPr>
          <w:rFonts w:ascii="Arial" w:hAnsi="Arial" w:cs="Arial"/>
          <w:b/>
          <w:color w:val="000000" w:themeColor="text1"/>
          <w:szCs w:val="24"/>
        </w:rPr>
        <w:t>d</w:t>
      </w:r>
      <w:r>
        <w:rPr>
          <w:rFonts w:ascii="Arial" w:hAnsi="Arial" w:cs="Arial"/>
          <w:b/>
          <w:color w:val="000000" w:themeColor="text1"/>
          <w:szCs w:val="24"/>
        </w:rPr>
        <w:t>rões apresentados na parte 5 (os que foram apresentados em classe).</w:t>
      </w:r>
    </w:p>
    <w:p w14:paraId="01FC43FC" w14:textId="77777777" w:rsidR="008A38E9" w:rsidRDefault="008A38E9" w:rsidP="008A38E9">
      <w:pPr>
        <w:pStyle w:val="PargrafodaLista"/>
        <w:rPr>
          <w:rFonts w:ascii="Arial" w:hAnsi="Arial" w:cs="Arial"/>
          <w:b/>
          <w:color w:val="000000" w:themeColor="text1"/>
          <w:szCs w:val="24"/>
        </w:rPr>
      </w:pPr>
    </w:p>
    <w:p w14:paraId="45C8D704" w14:textId="77777777" w:rsidR="008A38E9" w:rsidRPr="00176CD5" w:rsidRDefault="008A38E9" w:rsidP="005907E0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 xml:space="preserve">Defina tela com radio </w:t>
      </w:r>
      <w:proofErr w:type="spellStart"/>
      <w:r>
        <w:rPr>
          <w:rFonts w:ascii="Arial" w:hAnsi="Arial" w:cs="Arial"/>
          <w:b/>
          <w:color w:val="000000" w:themeColor="text1"/>
          <w:szCs w:val="24"/>
        </w:rPr>
        <w:t>button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 xml:space="preserve"> </w:t>
      </w:r>
      <w:r w:rsidR="009851DC">
        <w:rPr>
          <w:rFonts w:ascii="Arial" w:hAnsi="Arial" w:cs="Arial"/>
          <w:b/>
          <w:color w:val="000000" w:themeColor="text1"/>
          <w:szCs w:val="24"/>
        </w:rPr>
        <w:t xml:space="preserve">onde existam no mínimo o nome de 3 </w:t>
      </w:r>
      <w:r w:rsidR="00F743D4">
        <w:rPr>
          <w:rFonts w:ascii="Arial" w:hAnsi="Arial" w:cs="Arial"/>
          <w:b/>
          <w:color w:val="000000" w:themeColor="text1"/>
          <w:szCs w:val="24"/>
        </w:rPr>
        <w:t>frutas,</w:t>
      </w:r>
      <w:r w:rsidR="009851DC">
        <w:rPr>
          <w:rFonts w:ascii="Arial" w:hAnsi="Arial" w:cs="Arial"/>
          <w:b/>
          <w:color w:val="000000" w:themeColor="text1"/>
          <w:szCs w:val="24"/>
        </w:rPr>
        <w:t xml:space="preserve"> em retorno a </w:t>
      </w:r>
      <w:r w:rsidR="00F743D4">
        <w:rPr>
          <w:rFonts w:ascii="Arial" w:hAnsi="Arial" w:cs="Arial"/>
          <w:b/>
          <w:color w:val="000000" w:themeColor="text1"/>
          <w:szCs w:val="24"/>
        </w:rPr>
        <w:t>fruta</w:t>
      </w:r>
      <w:r w:rsidR="009851DC">
        <w:rPr>
          <w:rFonts w:ascii="Arial" w:hAnsi="Arial" w:cs="Arial"/>
          <w:b/>
          <w:color w:val="000000" w:themeColor="text1"/>
          <w:szCs w:val="24"/>
        </w:rPr>
        <w:t xml:space="preserve"> escolhid</w:t>
      </w:r>
      <w:r w:rsidR="00F743D4">
        <w:rPr>
          <w:rFonts w:ascii="Arial" w:hAnsi="Arial" w:cs="Arial"/>
          <w:b/>
          <w:color w:val="000000" w:themeColor="text1"/>
          <w:szCs w:val="24"/>
        </w:rPr>
        <w:t>a</w:t>
      </w:r>
      <w:r w:rsidR="009851DC">
        <w:rPr>
          <w:rFonts w:ascii="Arial" w:hAnsi="Arial" w:cs="Arial"/>
          <w:b/>
          <w:color w:val="000000" w:themeColor="text1"/>
          <w:szCs w:val="24"/>
        </w:rPr>
        <w:t xml:space="preserve"> exibir uma imagem correspondente. </w:t>
      </w:r>
      <w:proofErr w:type="spellStart"/>
      <w:r w:rsidR="009851DC">
        <w:rPr>
          <w:rFonts w:ascii="Arial" w:hAnsi="Arial" w:cs="Arial"/>
          <w:b/>
          <w:color w:val="000000" w:themeColor="text1"/>
          <w:szCs w:val="24"/>
        </w:rPr>
        <w:t>Obs</w:t>
      </w:r>
      <w:proofErr w:type="spellEnd"/>
      <w:r w:rsidR="009851DC">
        <w:rPr>
          <w:rFonts w:ascii="Arial" w:hAnsi="Arial" w:cs="Arial"/>
          <w:b/>
          <w:color w:val="000000" w:themeColor="text1"/>
          <w:szCs w:val="24"/>
        </w:rPr>
        <w:t>: as imagens d</w:t>
      </w:r>
      <w:r w:rsidR="00F743D4">
        <w:rPr>
          <w:rFonts w:ascii="Arial" w:hAnsi="Arial" w:cs="Arial"/>
          <w:b/>
          <w:color w:val="000000" w:themeColor="text1"/>
          <w:szCs w:val="24"/>
        </w:rPr>
        <w:t>a</w:t>
      </w:r>
      <w:r w:rsidR="009851DC">
        <w:rPr>
          <w:rFonts w:ascii="Arial" w:hAnsi="Arial" w:cs="Arial"/>
          <w:b/>
          <w:color w:val="000000" w:themeColor="text1"/>
          <w:szCs w:val="24"/>
        </w:rPr>
        <w:t xml:space="preserve">s </w:t>
      </w:r>
      <w:r w:rsidR="00F743D4">
        <w:rPr>
          <w:rFonts w:ascii="Arial" w:hAnsi="Arial" w:cs="Arial"/>
          <w:b/>
          <w:color w:val="000000" w:themeColor="text1"/>
          <w:szCs w:val="24"/>
        </w:rPr>
        <w:t>frutas</w:t>
      </w:r>
      <w:r w:rsidR="009851DC">
        <w:rPr>
          <w:rFonts w:ascii="Arial" w:hAnsi="Arial" w:cs="Arial"/>
          <w:b/>
          <w:color w:val="000000" w:themeColor="text1"/>
          <w:szCs w:val="24"/>
        </w:rPr>
        <w:t xml:space="preserve"> são livres.</w:t>
      </w:r>
    </w:p>
    <w:p w14:paraId="44ED7E56" w14:textId="77777777" w:rsidR="00370EA9" w:rsidRDefault="00370EA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66147777" w14:textId="77777777" w:rsidR="008A38E9" w:rsidRDefault="008A38E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3A380259" w14:textId="77777777" w:rsidR="00370EA9" w:rsidRDefault="00370EA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11BEDC50" w14:textId="77777777" w:rsidR="00370EA9" w:rsidRDefault="00370EA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6216A394" w14:textId="77777777" w:rsidR="00370EA9" w:rsidRDefault="00370EA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198E5FA7" w14:textId="77777777" w:rsidR="00370EA9" w:rsidRPr="00141282" w:rsidRDefault="00370EA9" w:rsidP="00370EA9">
      <w:pPr>
        <w:spacing w:after="0" w:line="240" w:lineRule="auto"/>
        <w:jc w:val="left"/>
        <w:rPr>
          <w:rFonts w:ascii="Arial" w:hAnsi="Arial" w:cs="Arial"/>
          <w:b/>
          <w:color w:val="FF0000"/>
          <w:sz w:val="20"/>
        </w:rPr>
      </w:pPr>
      <w:r w:rsidRPr="00141282">
        <w:rPr>
          <w:rFonts w:ascii="Arial" w:hAnsi="Arial" w:cs="Arial"/>
          <w:b/>
          <w:color w:val="FF0000"/>
          <w:sz w:val="20"/>
        </w:rPr>
        <w:t xml:space="preserve">OBSERVAÇÃO: </w:t>
      </w:r>
    </w:p>
    <w:p w14:paraId="05F838F4" w14:textId="77777777" w:rsidR="00370EA9" w:rsidRPr="00141282" w:rsidRDefault="00370EA9" w:rsidP="00370EA9">
      <w:pPr>
        <w:spacing w:after="0" w:line="240" w:lineRule="auto"/>
        <w:jc w:val="left"/>
        <w:rPr>
          <w:rFonts w:ascii="Arial" w:hAnsi="Arial" w:cs="Arial"/>
          <w:b/>
          <w:color w:val="FF0000"/>
          <w:sz w:val="20"/>
        </w:rPr>
      </w:pPr>
      <w:r w:rsidRPr="00141282">
        <w:rPr>
          <w:rFonts w:ascii="Arial" w:hAnsi="Arial" w:cs="Arial"/>
          <w:b/>
          <w:color w:val="FF0000"/>
          <w:sz w:val="20"/>
        </w:rPr>
        <w:t>Em todas as páginas deverá existir o rodapé como o constante nestas folhas.</w:t>
      </w:r>
    </w:p>
    <w:p w14:paraId="1EAD8D5C" w14:textId="77777777" w:rsidR="00370EA9" w:rsidRPr="00141282" w:rsidRDefault="004B64F1" w:rsidP="00370EA9">
      <w:pPr>
        <w:spacing w:after="0" w:line="240" w:lineRule="auto"/>
        <w:jc w:val="left"/>
        <w:rPr>
          <w:rFonts w:ascii="Arial" w:hAnsi="Arial" w:cs="Arial"/>
          <w:b/>
          <w:color w:val="FF0000"/>
          <w:sz w:val="20"/>
        </w:rPr>
      </w:pPr>
      <w:r w:rsidRPr="00141282">
        <w:rPr>
          <w:rFonts w:ascii="Arial" w:hAnsi="Arial" w:cs="Arial"/>
          <w:b/>
          <w:color w:val="FF0000"/>
          <w:sz w:val="20"/>
        </w:rPr>
        <w:t>É</w:t>
      </w:r>
      <w:r w:rsidR="00370EA9" w:rsidRPr="00141282">
        <w:rPr>
          <w:rFonts w:ascii="Arial" w:hAnsi="Arial" w:cs="Arial"/>
          <w:b/>
          <w:color w:val="FF0000"/>
          <w:sz w:val="20"/>
        </w:rPr>
        <w:t xml:space="preserve"> </w:t>
      </w:r>
      <w:r w:rsidRPr="00141282">
        <w:rPr>
          <w:rFonts w:ascii="Arial" w:hAnsi="Arial" w:cs="Arial"/>
          <w:b/>
          <w:color w:val="FF0000"/>
          <w:sz w:val="20"/>
        </w:rPr>
        <w:t>imprescindível</w:t>
      </w:r>
      <w:r w:rsidR="00370EA9" w:rsidRPr="00141282">
        <w:rPr>
          <w:rFonts w:ascii="Arial" w:hAnsi="Arial" w:cs="Arial"/>
          <w:b/>
          <w:color w:val="FF0000"/>
          <w:sz w:val="20"/>
        </w:rPr>
        <w:t xml:space="preserve"> que as respostas contenham além do código as evidências (</w:t>
      </w:r>
      <w:proofErr w:type="spellStart"/>
      <w:r w:rsidR="00370EA9" w:rsidRPr="00141282">
        <w:rPr>
          <w:rFonts w:ascii="Arial" w:hAnsi="Arial" w:cs="Arial"/>
          <w:b/>
          <w:color w:val="FF0000"/>
          <w:sz w:val="20"/>
        </w:rPr>
        <w:t>hardcopy</w:t>
      </w:r>
      <w:proofErr w:type="spellEnd"/>
      <w:r w:rsidR="00370EA9" w:rsidRPr="00141282">
        <w:rPr>
          <w:rFonts w:ascii="Arial" w:hAnsi="Arial" w:cs="Arial"/>
          <w:b/>
          <w:color w:val="FF0000"/>
          <w:sz w:val="20"/>
        </w:rPr>
        <w:t>) da execução.</w:t>
      </w:r>
    </w:p>
    <w:sectPr w:rsidR="00370EA9" w:rsidRPr="00141282" w:rsidSect="00CD78FE">
      <w:headerReference w:type="default" r:id="rId9"/>
      <w:footerReference w:type="default" r:id="rId10"/>
      <w:pgSz w:w="11907" w:h="16840" w:code="9"/>
      <w:pgMar w:top="1985" w:right="1559" w:bottom="1418" w:left="1560" w:header="1418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6751" w14:textId="77777777" w:rsidR="005D1297" w:rsidRDefault="005D1297">
      <w:r>
        <w:separator/>
      </w:r>
    </w:p>
  </w:endnote>
  <w:endnote w:type="continuationSeparator" w:id="0">
    <w:p w14:paraId="11AD5961" w14:textId="77777777" w:rsidR="005D1297" w:rsidRDefault="005D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D19F" w14:textId="77777777" w:rsidR="00A1508E" w:rsidRPr="00A1508E" w:rsidRDefault="00A1508E" w:rsidP="00A1508E">
    <w:pPr>
      <w:pStyle w:val="Rodap"/>
      <w:rPr>
        <w:color w:val="auto"/>
        <w:sz w:val="24"/>
        <w:szCs w:val="24"/>
      </w:rPr>
    </w:pPr>
    <w:proofErr w:type="spellStart"/>
    <w:r w:rsidRPr="00A1508E">
      <w:rPr>
        <w:rStyle w:val="Nmerodepgina"/>
        <w:color w:val="auto"/>
        <w:sz w:val="24"/>
        <w:szCs w:val="24"/>
      </w:rPr>
      <w:t>Cod</w:t>
    </w:r>
    <w:proofErr w:type="spellEnd"/>
    <w:r w:rsidRPr="00A1508E">
      <w:rPr>
        <w:rStyle w:val="Nmerodepgina"/>
        <w:color w:val="auto"/>
        <w:sz w:val="24"/>
        <w:szCs w:val="24"/>
      </w:rPr>
      <w:t>. Matr.</w:t>
    </w:r>
    <w:proofErr w:type="gramStart"/>
    <w:r w:rsidRPr="00A1508E">
      <w:rPr>
        <w:rStyle w:val="Nmerodepgina"/>
        <w:color w:val="auto"/>
        <w:sz w:val="24"/>
        <w:szCs w:val="24"/>
      </w:rPr>
      <w:t>99999  nome</w:t>
    </w:r>
    <w:proofErr w:type="gramEnd"/>
    <w:r w:rsidRPr="00A1508E">
      <w:rPr>
        <w:rStyle w:val="Nmerodepgina"/>
        <w:color w:val="auto"/>
        <w:sz w:val="24"/>
        <w:szCs w:val="24"/>
      </w:rPr>
      <w:t xml:space="preserve">: </w:t>
    </w:r>
    <w:proofErr w:type="spellStart"/>
    <w:r w:rsidRPr="00A1508E">
      <w:rPr>
        <w:rStyle w:val="Nmerodepgina"/>
        <w:color w:val="auto"/>
        <w:sz w:val="24"/>
        <w:szCs w:val="24"/>
      </w:rPr>
      <w:t>xxxxxxxxxx</w:t>
    </w:r>
    <w:proofErr w:type="spellEnd"/>
    <w:r w:rsidRPr="00A1508E">
      <w:rPr>
        <w:rStyle w:val="Nmerodepgina"/>
        <w:color w:val="auto"/>
        <w:sz w:val="24"/>
        <w:szCs w:val="24"/>
      </w:rPr>
      <w:t xml:space="preserve"> </w:t>
    </w:r>
    <w:proofErr w:type="spellStart"/>
    <w:r w:rsidRPr="00A1508E">
      <w:rPr>
        <w:rStyle w:val="Nmerodepgina"/>
        <w:color w:val="auto"/>
        <w:sz w:val="24"/>
        <w:szCs w:val="24"/>
      </w:rPr>
      <w:t>xxxxxxxxxx</w:t>
    </w:r>
    <w:proofErr w:type="spellEnd"/>
    <w:r w:rsidRPr="00A1508E">
      <w:rPr>
        <w:rStyle w:val="Nmerodepgina"/>
        <w:color w:val="auto"/>
        <w:sz w:val="24"/>
        <w:szCs w:val="24"/>
      </w:rPr>
      <w:t xml:space="preserve">                                               </w:t>
    </w:r>
    <w:r w:rsidRPr="00A1508E">
      <w:rPr>
        <w:rStyle w:val="Nmerodepgina"/>
        <w:color w:val="auto"/>
        <w:sz w:val="24"/>
        <w:szCs w:val="24"/>
      </w:rPr>
      <w:fldChar w:fldCharType="begin"/>
    </w:r>
    <w:r w:rsidRPr="00A1508E">
      <w:rPr>
        <w:rStyle w:val="Nmerodepgina"/>
        <w:color w:val="auto"/>
        <w:sz w:val="24"/>
        <w:szCs w:val="24"/>
      </w:rPr>
      <w:instrText xml:space="preserve"> PAGE </w:instrText>
    </w:r>
    <w:r w:rsidRPr="00A1508E">
      <w:rPr>
        <w:rStyle w:val="Nmerodepgina"/>
        <w:color w:val="auto"/>
        <w:sz w:val="24"/>
        <w:szCs w:val="24"/>
      </w:rPr>
      <w:fldChar w:fldCharType="separate"/>
    </w:r>
    <w:r w:rsidR="00732100">
      <w:rPr>
        <w:rStyle w:val="Nmerodepgina"/>
        <w:noProof/>
        <w:color w:val="auto"/>
        <w:sz w:val="24"/>
        <w:szCs w:val="24"/>
      </w:rPr>
      <w:t>1</w:t>
    </w:r>
    <w:r w:rsidRPr="00A1508E">
      <w:rPr>
        <w:rStyle w:val="Nmerodepgina"/>
        <w:color w:val="auto"/>
        <w:sz w:val="24"/>
        <w:szCs w:val="24"/>
      </w:rPr>
      <w:fldChar w:fldCharType="end"/>
    </w:r>
    <w:r w:rsidRPr="00A1508E">
      <w:rPr>
        <w:rStyle w:val="Nmerodepgina"/>
        <w:color w:val="auto"/>
        <w:sz w:val="24"/>
        <w:szCs w:val="24"/>
      </w:rPr>
      <w:t>/</w:t>
    </w:r>
    <w:r w:rsidRPr="00A1508E">
      <w:rPr>
        <w:rStyle w:val="Nmerodepgina"/>
        <w:color w:val="auto"/>
        <w:sz w:val="24"/>
        <w:szCs w:val="24"/>
      </w:rPr>
      <w:fldChar w:fldCharType="begin"/>
    </w:r>
    <w:r w:rsidRPr="00A1508E">
      <w:rPr>
        <w:rStyle w:val="Nmerodepgina"/>
        <w:color w:val="auto"/>
        <w:sz w:val="24"/>
        <w:szCs w:val="24"/>
      </w:rPr>
      <w:instrText xml:space="preserve"> NUMPAGES </w:instrText>
    </w:r>
    <w:r w:rsidRPr="00A1508E">
      <w:rPr>
        <w:rStyle w:val="Nmerodepgina"/>
        <w:color w:val="auto"/>
        <w:sz w:val="24"/>
        <w:szCs w:val="24"/>
      </w:rPr>
      <w:fldChar w:fldCharType="separate"/>
    </w:r>
    <w:r w:rsidR="00732100">
      <w:rPr>
        <w:rStyle w:val="Nmerodepgina"/>
        <w:noProof/>
        <w:color w:val="auto"/>
        <w:sz w:val="24"/>
        <w:szCs w:val="24"/>
      </w:rPr>
      <w:t>3</w:t>
    </w:r>
    <w:r w:rsidRPr="00A1508E">
      <w:rPr>
        <w:rStyle w:val="Nmerodepgina"/>
        <w:color w:val="auto"/>
        <w:sz w:val="24"/>
        <w:szCs w:val="24"/>
      </w:rPr>
      <w:fldChar w:fldCharType="end"/>
    </w:r>
  </w:p>
  <w:p w14:paraId="6915B520" w14:textId="77777777" w:rsidR="00A1508E" w:rsidRDefault="00A1508E" w:rsidP="00A1508E">
    <w:pPr>
      <w:pStyle w:val="Rodap"/>
    </w:pPr>
  </w:p>
  <w:p w14:paraId="00D269D7" w14:textId="77777777" w:rsidR="00CC6B0E" w:rsidRPr="00A1508E" w:rsidRDefault="00CC6B0E" w:rsidP="00A150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2506" w14:textId="77777777" w:rsidR="005D1297" w:rsidRDefault="005D1297">
      <w:r>
        <w:separator/>
      </w:r>
    </w:p>
  </w:footnote>
  <w:footnote w:type="continuationSeparator" w:id="0">
    <w:p w14:paraId="77616AF5" w14:textId="77777777" w:rsidR="005D1297" w:rsidRDefault="005D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4205" w14:textId="77777777" w:rsidR="00CC6B0E" w:rsidRPr="003F1E90" w:rsidRDefault="00CC6B0E" w:rsidP="00A1508E">
    <w:pPr>
      <w:pStyle w:val="CAB"/>
      <w:framePr w:w="7428" w:h="1428" w:wrap="around" w:vAnchor="page" w:x="2871" w:y="140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left="227"/>
      <w:jc w:val="left"/>
      <w:rPr>
        <w:b/>
        <w:i/>
        <w:sz w:val="64"/>
        <w:lang w:val="pt-BR"/>
      </w:rPr>
    </w:pPr>
    <w:r w:rsidRPr="003F1E90">
      <w:rPr>
        <w:b/>
        <w:i/>
        <w:sz w:val="64"/>
        <w:lang w:val="pt-BR"/>
      </w:rPr>
      <w:t>FATEC - SP</w:t>
    </w:r>
  </w:p>
  <w:p w14:paraId="503A9E38" w14:textId="77777777" w:rsidR="00CC6B0E" w:rsidRPr="003F1E90" w:rsidRDefault="00CC6B0E" w:rsidP="00A1508E">
    <w:pPr>
      <w:pStyle w:val="CAB"/>
      <w:framePr w:w="7428" w:h="1428" w:wrap="around" w:vAnchor="page" w:x="2871" w:y="140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line="240" w:lineRule="auto"/>
      <w:ind w:left="227"/>
      <w:jc w:val="left"/>
      <w:rPr>
        <w:b/>
        <w:i/>
        <w:lang w:val="pt-BR"/>
      </w:rPr>
    </w:pPr>
    <w:r w:rsidRPr="003F1E90">
      <w:rPr>
        <w:b/>
        <w:i/>
        <w:lang w:val="pt-BR"/>
      </w:rPr>
      <w:t>Faculdade de Tecnologia de São Paulo</w:t>
    </w:r>
  </w:p>
  <w:p w14:paraId="73D4B377" w14:textId="77777777" w:rsidR="00CC6B0E" w:rsidRDefault="00A1508E">
    <w:pPr>
      <w:pStyle w:val="Cabealho"/>
    </w:pPr>
    <w:r w:rsidRPr="001B46F0">
      <w:rPr>
        <w:rFonts w:ascii="Arial" w:hAnsi="Arial"/>
        <w:position w:val="6"/>
        <w:sz w:val="18"/>
      </w:rPr>
      <w:object w:dxaOrig="1595" w:dyaOrig="1780" w14:anchorId="56D55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.75pt;height:68.25pt" fillcolor="window">
          <v:imagedata r:id="rId1" o:title=""/>
        </v:shape>
        <o:OLEObject Type="Embed" ProgID="MSDraw" ShapeID="_x0000_i1025" DrawAspect="Content" ObjectID="_1694619492" r:id="rId2">
          <o:FieldCodes>\* mergeformat</o:FieldCodes>
        </o:OLEObject>
      </w:object>
    </w:r>
  </w:p>
  <w:p w14:paraId="41F5D65D" w14:textId="77777777" w:rsidR="00CC6B0E" w:rsidRDefault="00CC6B0E">
    <w:pPr>
      <w:pStyle w:val="Cabealho"/>
      <w:spacing w:line="240" w:lineRule="auto"/>
      <w:jc w:val="right"/>
      <w:rPr>
        <w:rFonts w:ascii="Arial" w:hAnsi="Arial"/>
        <w:i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3AC"/>
    <w:multiLevelType w:val="singleLevel"/>
    <w:tmpl w:val="62083B7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3A6A17"/>
    <w:multiLevelType w:val="singleLevel"/>
    <w:tmpl w:val="04160001"/>
    <w:lvl w:ilvl="0">
      <w:start w:val="3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5206238"/>
    <w:multiLevelType w:val="hybridMultilevel"/>
    <w:tmpl w:val="3C38BD20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2D"/>
    <w:rsid w:val="000073A8"/>
    <w:rsid w:val="00031917"/>
    <w:rsid w:val="00060B92"/>
    <w:rsid w:val="00061552"/>
    <w:rsid w:val="0006381E"/>
    <w:rsid w:val="00081A46"/>
    <w:rsid w:val="00081B23"/>
    <w:rsid w:val="0009403B"/>
    <w:rsid w:val="000A4E09"/>
    <w:rsid w:val="000B4E5C"/>
    <w:rsid w:val="00104376"/>
    <w:rsid w:val="001200EE"/>
    <w:rsid w:val="00131D9F"/>
    <w:rsid w:val="00141282"/>
    <w:rsid w:val="001673CB"/>
    <w:rsid w:val="00176CD5"/>
    <w:rsid w:val="001867A7"/>
    <w:rsid w:val="001955A4"/>
    <w:rsid w:val="001A0886"/>
    <w:rsid w:val="001A3CD5"/>
    <w:rsid w:val="001B46F0"/>
    <w:rsid w:val="001D7A85"/>
    <w:rsid w:val="001E4E7C"/>
    <w:rsid w:val="001F0136"/>
    <w:rsid w:val="00215A98"/>
    <w:rsid w:val="00221D2B"/>
    <w:rsid w:val="00233166"/>
    <w:rsid w:val="00280D3A"/>
    <w:rsid w:val="002B4338"/>
    <w:rsid w:val="0032046E"/>
    <w:rsid w:val="00337544"/>
    <w:rsid w:val="003642D4"/>
    <w:rsid w:val="0036442D"/>
    <w:rsid w:val="00370EA9"/>
    <w:rsid w:val="00392F0F"/>
    <w:rsid w:val="00395CA7"/>
    <w:rsid w:val="003C3BF3"/>
    <w:rsid w:val="003C7E43"/>
    <w:rsid w:val="003F1E90"/>
    <w:rsid w:val="00411EBA"/>
    <w:rsid w:val="00455AD6"/>
    <w:rsid w:val="00482303"/>
    <w:rsid w:val="00486EB0"/>
    <w:rsid w:val="004951F5"/>
    <w:rsid w:val="004B64F1"/>
    <w:rsid w:val="004C5B46"/>
    <w:rsid w:val="004F36D8"/>
    <w:rsid w:val="005111DB"/>
    <w:rsid w:val="00557923"/>
    <w:rsid w:val="00586905"/>
    <w:rsid w:val="005900DA"/>
    <w:rsid w:val="005907E0"/>
    <w:rsid w:val="005D1297"/>
    <w:rsid w:val="00627574"/>
    <w:rsid w:val="00637B44"/>
    <w:rsid w:val="00672A29"/>
    <w:rsid w:val="00676D5B"/>
    <w:rsid w:val="006770CB"/>
    <w:rsid w:val="0069715C"/>
    <w:rsid w:val="006B10FE"/>
    <w:rsid w:val="006D750A"/>
    <w:rsid w:val="006E286F"/>
    <w:rsid w:val="006F09A0"/>
    <w:rsid w:val="00712736"/>
    <w:rsid w:val="00732100"/>
    <w:rsid w:val="00757458"/>
    <w:rsid w:val="007A0854"/>
    <w:rsid w:val="0081150E"/>
    <w:rsid w:val="00816851"/>
    <w:rsid w:val="00825FDB"/>
    <w:rsid w:val="00851F2E"/>
    <w:rsid w:val="0086158B"/>
    <w:rsid w:val="0086523A"/>
    <w:rsid w:val="00897D54"/>
    <w:rsid w:val="008A38E9"/>
    <w:rsid w:val="008C6C1F"/>
    <w:rsid w:val="008D1EBD"/>
    <w:rsid w:val="00913363"/>
    <w:rsid w:val="00915C33"/>
    <w:rsid w:val="00951D3C"/>
    <w:rsid w:val="009564C9"/>
    <w:rsid w:val="00984EC7"/>
    <w:rsid w:val="009851DC"/>
    <w:rsid w:val="009B6715"/>
    <w:rsid w:val="009B722E"/>
    <w:rsid w:val="009C2B1B"/>
    <w:rsid w:val="009D7E0B"/>
    <w:rsid w:val="009F04D4"/>
    <w:rsid w:val="00A13698"/>
    <w:rsid w:val="00A1508E"/>
    <w:rsid w:val="00A72999"/>
    <w:rsid w:val="00A80304"/>
    <w:rsid w:val="00A90C02"/>
    <w:rsid w:val="00AA4137"/>
    <w:rsid w:val="00AA61D4"/>
    <w:rsid w:val="00AD446A"/>
    <w:rsid w:val="00AE4F51"/>
    <w:rsid w:val="00AF74BB"/>
    <w:rsid w:val="00B04A3A"/>
    <w:rsid w:val="00B06D17"/>
    <w:rsid w:val="00B20772"/>
    <w:rsid w:val="00B30257"/>
    <w:rsid w:val="00B40BEC"/>
    <w:rsid w:val="00B95F4D"/>
    <w:rsid w:val="00BB70F3"/>
    <w:rsid w:val="00BC6D68"/>
    <w:rsid w:val="00BC7E8E"/>
    <w:rsid w:val="00BD2825"/>
    <w:rsid w:val="00BF2464"/>
    <w:rsid w:val="00C7588B"/>
    <w:rsid w:val="00C83383"/>
    <w:rsid w:val="00C97D0F"/>
    <w:rsid w:val="00CB6387"/>
    <w:rsid w:val="00CC2B4B"/>
    <w:rsid w:val="00CC6B0E"/>
    <w:rsid w:val="00CD78FE"/>
    <w:rsid w:val="00CF4099"/>
    <w:rsid w:val="00D0324B"/>
    <w:rsid w:val="00D061DC"/>
    <w:rsid w:val="00D11ECE"/>
    <w:rsid w:val="00D25456"/>
    <w:rsid w:val="00D45327"/>
    <w:rsid w:val="00D9155E"/>
    <w:rsid w:val="00DA2C38"/>
    <w:rsid w:val="00DB2219"/>
    <w:rsid w:val="00DD12F9"/>
    <w:rsid w:val="00DF4DA0"/>
    <w:rsid w:val="00E07DCD"/>
    <w:rsid w:val="00E1506C"/>
    <w:rsid w:val="00E370E3"/>
    <w:rsid w:val="00E559C9"/>
    <w:rsid w:val="00E67D0A"/>
    <w:rsid w:val="00E82E56"/>
    <w:rsid w:val="00E917FD"/>
    <w:rsid w:val="00E96863"/>
    <w:rsid w:val="00EC08D1"/>
    <w:rsid w:val="00EE512D"/>
    <w:rsid w:val="00F00911"/>
    <w:rsid w:val="00F017A1"/>
    <w:rsid w:val="00F022E9"/>
    <w:rsid w:val="00F53F7F"/>
    <w:rsid w:val="00F743D4"/>
    <w:rsid w:val="00F832E8"/>
    <w:rsid w:val="00F833DF"/>
    <w:rsid w:val="00FB0846"/>
    <w:rsid w:val="00FC605E"/>
    <w:rsid w:val="00FC76C8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7CC5FC"/>
  <w15:docId w15:val="{D0283F2D-2235-4FCD-B497-A6B415BC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6F0"/>
    <w:pPr>
      <w:spacing w:after="120" w:line="360" w:lineRule="atLeast"/>
      <w:jc w:val="both"/>
    </w:pPr>
    <w:rPr>
      <w:rFonts w:ascii="Century Schoolbook" w:hAnsi="Century Schoolbook"/>
      <w:color w:val="000080"/>
      <w:sz w:val="24"/>
    </w:rPr>
  </w:style>
  <w:style w:type="paragraph" w:styleId="Ttulo1">
    <w:name w:val="heading 1"/>
    <w:basedOn w:val="Normal"/>
    <w:next w:val="Normal"/>
    <w:qFormat/>
    <w:rsid w:val="001B46F0"/>
    <w:pPr>
      <w:keepNext/>
      <w:spacing w:after="0" w:line="240" w:lineRule="auto"/>
      <w:jc w:val="left"/>
      <w:outlineLvl w:val="0"/>
    </w:pPr>
    <w:rPr>
      <w:rFonts w:ascii="Arial" w:hAnsi="Arial"/>
      <w:color w:val="auto"/>
    </w:rPr>
  </w:style>
  <w:style w:type="paragraph" w:styleId="Ttulo2">
    <w:name w:val="heading 2"/>
    <w:basedOn w:val="Normal"/>
    <w:next w:val="Normal"/>
    <w:qFormat/>
    <w:rsid w:val="001B46F0"/>
    <w:pPr>
      <w:keepNext/>
      <w:spacing w:after="0" w:line="360" w:lineRule="auto"/>
      <w:outlineLvl w:val="1"/>
    </w:pPr>
    <w:rPr>
      <w:rFonts w:ascii="Arial" w:hAnsi="Arial"/>
      <w:color w:val="auto"/>
    </w:rPr>
  </w:style>
  <w:style w:type="paragraph" w:styleId="Ttulo3">
    <w:name w:val="heading 3"/>
    <w:basedOn w:val="Normal"/>
    <w:next w:val="Normal"/>
    <w:qFormat/>
    <w:rsid w:val="001B46F0"/>
    <w:pPr>
      <w:keepNext/>
      <w:spacing w:after="0" w:line="240" w:lineRule="auto"/>
      <w:outlineLvl w:val="2"/>
    </w:pPr>
    <w:rPr>
      <w:b/>
      <w:i/>
      <w:color w:val="auto"/>
    </w:rPr>
  </w:style>
  <w:style w:type="paragraph" w:styleId="Ttulo4">
    <w:name w:val="heading 4"/>
    <w:basedOn w:val="Normal"/>
    <w:next w:val="Normal"/>
    <w:qFormat/>
    <w:rsid w:val="001B46F0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46F0"/>
    <w:pPr>
      <w:keepNext/>
      <w:jc w:val="right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46F0"/>
    <w:pPr>
      <w:pBdr>
        <w:top w:val="double" w:sz="6" w:space="1" w:color="auto"/>
      </w:pBdr>
      <w:tabs>
        <w:tab w:val="center" w:pos="4252"/>
        <w:tab w:val="right" w:pos="8504"/>
      </w:tabs>
      <w:spacing w:after="0" w:line="240" w:lineRule="atLeast"/>
    </w:pPr>
    <w:rPr>
      <w:rFonts w:ascii="Arial" w:hAnsi="Arial"/>
      <w:sz w:val="14"/>
    </w:rPr>
  </w:style>
  <w:style w:type="paragraph" w:styleId="Cabealho">
    <w:name w:val="header"/>
    <w:basedOn w:val="Normal"/>
    <w:rsid w:val="001B46F0"/>
    <w:pPr>
      <w:tabs>
        <w:tab w:val="center" w:pos="4252"/>
        <w:tab w:val="right" w:pos="8504"/>
      </w:tabs>
      <w:spacing w:after="0" w:line="240" w:lineRule="atLeast"/>
      <w:jc w:val="left"/>
    </w:pPr>
  </w:style>
  <w:style w:type="paragraph" w:customStyle="1" w:styleId="NormalRecuado">
    <w:name w:val="Normal&gt;Recuado"/>
    <w:basedOn w:val="Normal"/>
    <w:next w:val="Normal"/>
    <w:rsid w:val="001B46F0"/>
    <w:pPr>
      <w:ind w:firstLine="851"/>
    </w:pPr>
  </w:style>
  <w:style w:type="paragraph" w:customStyle="1" w:styleId="CAB">
    <w:name w:val="CAB"/>
    <w:basedOn w:val="Normal"/>
    <w:rsid w:val="001B46F0"/>
    <w:pPr>
      <w:framePr w:w="7925" w:h="0" w:hSpace="170" w:wrap="around" w:vAnchor="text" w:hAnchor="page" w:x="3244" w:y="-64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center"/>
    </w:pPr>
    <w:rPr>
      <w:rFonts w:ascii="Arial" w:hAnsi="Arial"/>
      <w:color w:val="auto"/>
      <w:sz w:val="32"/>
      <w:lang w:val="en-US"/>
    </w:rPr>
  </w:style>
  <w:style w:type="paragraph" w:styleId="Textodenotaderodap">
    <w:name w:val="footnote text"/>
    <w:basedOn w:val="Normal"/>
    <w:semiHidden/>
    <w:rsid w:val="001B46F0"/>
    <w:rPr>
      <w:sz w:val="20"/>
    </w:rPr>
  </w:style>
  <w:style w:type="character" w:styleId="Refdenotaderodap">
    <w:name w:val="footnote reference"/>
    <w:basedOn w:val="Fontepargpadro"/>
    <w:semiHidden/>
    <w:rsid w:val="001B46F0"/>
    <w:rPr>
      <w:vertAlign w:val="superscript"/>
    </w:rPr>
  </w:style>
  <w:style w:type="paragraph" w:styleId="Recuodecorpodetexto">
    <w:name w:val="Body Text Indent"/>
    <w:basedOn w:val="Normal"/>
    <w:rsid w:val="001B46F0"/>
    <w:pPr>
      <w:spacing w:after="0" w:line="480" w:lineRule="auto"/>
      <w:ind w:firstLine="851"/>
    </w:pPr>
    <w:rPr>
      <w:rFonts w:ascii="Arial" w:hAnsi="Arial"/>
      <w:color w:val="auto"/>
    </w:rPr>
  </w:style>
  <w:style w:type="character" w:styleId="Hyperlink">
    <w:name w:val="Hyperlink"/>
    <w:basedOn w:val="Fontepargpadro"/>
    <w:rsid w:val="001B46F0"/>
    <w:rPr>
      <w:color w:val="0000FF"/>
      <w:u w:val="single"/>
    </w:rPr>
  </w:style>
  <w:style w:type="paragraph" w:styleId="Corpodetexto">
    <w:name w:val="Body Text"/>
    <w:basedOn w:val="Normal"/>
    <w:rsid w:val="001B46F0"/>
    <w:rPr>
      <w:rFonts w:ascii="Times New Roman" w:hAnsi="Times New Roman"/>
      <w:color w:val="000000"/>
    </w:rPr>
  </w:style>
  <w:style w:type="paragraph" w:styleId="Textodebalo">
    <w:name w:val="Balloon Text"/>
    <w:basedOn w:val="Normal"/>
    <w:semiHidden/>
    <w:rsid w:val="00B30257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08E"/>
  </w:style>
  <w:style w:type="character" w:customStyle="1" w:styleId="RodapChar">
    <w:name w:val="Rodapé Char"/>
    <w:link w:val="Rodap"/>
    <w:uiPriority w:val="99"/>
    <w:rsid w:val="00A1508E"/>
    <w:rPr>
      <w:rFonts w:ascii="Arial" w:hAnsi="Arial"/>
      <w:color w:val="000080"/>
      <w:sz w:val="14"/>
    </w:rPr>
  </w:style>
  <w:style w:type="paragraph" w:customStyle="1" w:styleId="texto">
    <w:name w:val="texto"/>
    <w:basedOn w:val="Normal"/>
    <w:rsid w:val="00A1508E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060B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0B9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060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Timbre%2030%20an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C2A91A352BA42ADFF067568B7A6F8" ma:contentTypeVersion="3" ma:contentTypeDescription="Create a new document." ma:contentTypeScope="" ma:versionID="b5719cdcf145985a4bed826b44eb3b10">
  <xsd:schema xmlns:xsd="http://www.w3.org/2001/XMLSchema" xmlns:xs="http://www.w3.org/2001/XMLSchema" xmlns:p="http://schemas.microsoft.com/office/2006/metadata/properties" xmlns:ns2="684a299b-6905-42f1-a9c1-d60546ea5604" targetNamespace="http://schemas.microsoft.com/office/2006/metadata/properties" ma:root="true" ma:fieldsID="67f4d6f014c7b66997f8d2e64e312fd9" ns2:_="">
    <xsd:import namespace="684a299b-6905-42f1-a9c1-d60546ea5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299b-6905-42f1-a9c1-d60546ea5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4a299b-6905-42f1-a9c1-d60546ea5604" xsi:nil="true"/>
  </documentManagement>
</p:properties>
</file>

<file path=customXml/itemProps1.xml><?xml version="1.0" encoding="utf-8"?>
<ds:datastoreItem xmlns:ds="http://schemas.openxmlformats.org/officeDocument/2006/customXml" ds:itemID="{C97AA26B-4E0E-4627-BB05-8C738B62B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DCFCB7-EA13-46E6-A5A1-BA7D1779D9DB}"/>
</file>

<file path=customXml/itemProps3.xml><?xml version="1.0" encoding="utf-8"?>
<ds:datastoreItem xmlns:ds="http://schemas.openxmlformats.org/officeDocument/2006/customXml" ds:itemID="{11F3E261-65F0-4638-A231-9C8A45169DDF}"/>
</file>

<file path=customXml/itemProps4.xml><?xml version="1.0" encoding="utf-8"?>
<ds:datastoreItem xmlns:ds="http://schemas.openxmlformats.org/officeDocument/2006/customXml" ds:itemID="{F6341701-1C10-4ED0-852D-EDEC9A546F0D}"/>
</file>

<file path=docProps/app.xml><?xml version="1.0" encoding="utf-8"?>
<Properties xmlns="http://schemas.openxmlformats.org/officeDocument/2006/extended-properties" xmlns:vt="http://schemas.openxmlformats.org/officeDocument/2006/docPropsVTypes">
  <Template>Timbre 30 anos</Template>
  <TotalTime>21</TotalTime>
  <Pages>3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ASSESSORIA DE HORÁRIOS</vt:lpstr>
    </vt:vector>
  </TitlesOfParts>
  <Company>FATEC-SP</Company>
  <LinksUpToDate>false</LinksUpToDate>
  <CharactersWithSpaces>3506</CharactersWithSpaces>
  <SharedDoc>false</SharedDoc>
  <HLinks>
    <vt:vector size="6" baseType="variant">
      <vt:variant>
        <vt:i4>6750331</vt:i4>
      </vt:variant>
      <vt:variant>
        <vt:i4>15</vt:i4>
      </vt:variant>
      <vt:variant>
        <vt:i4>0</vt:i4>
      </vt:variant>
      <vt:variant>
        <vt:i4>5</vt:i4>
      </vt:variant>
      <vt:variant>
        <vt:lpwstr>http://www.fatecsp.br/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ASSESSORIA DE HORÁRIOS</dc:title>
  <dc:creator>Assessoria de Horario</dc:creator>
  <cp:lastModifiedBy>PAULO BERNICE</cp:lastModifiedBy>
  <cp:revision>5</cp:revision>
  <cp:lastPrinted>2015-02-05T12:33:00Z</cp:lastPrinted>
  <dcterms:created xsi:type="dcterms:W3CDTF">2021-10-01T21:35:00Z</dcterms:created>
  <dcterms:modified xsi:type="dcterms:W3CDTF">2021-10-01T21:52:00Z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0x010100E76C2A91A352BA42ADFF067568B7A6F8</vt:lpwstr>
  </property>
</Properties>
</file>